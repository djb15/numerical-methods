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4B8" w:rsidRDefault="00D43A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385445</wp:posOffset>
                </wp:positionV>
                <wp:extent cx="3829685" cy="1404620"/>
                <wp:effectExtent l="0" t="0" r="1841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 t,Vout,iL ] = midpoint( R,L,tf,iL0,h,vin )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N=round(tf/h); 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iLa=zeros(1,N); ta=zeros(1,N);Vout = zeros(1,N);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ta(1)=0; iLa(1)=iL0;Vout(1)=feval(vin,0); 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j=1:N-1 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tt=ta(j);iLt=iLa(j); 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func=@(t,iL) 1./L*feval(vin,tt) -R./L*iLt;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k1=feval(func, tt,iLt);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k2 = feval(func,tt+0.5*h, iLt+0.5*h*k1);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iLa(j+1)=iLt + h*k2; 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ta(j+1)=tt+h; 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Vout(j+1)= feval(vin,tt+h)-R*iLa(j+1);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t=ta;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iL = iLa;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8413A" w:rsidRDefault="00E8413A" w:rsidP="00D43A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E8413A" w:rsidRDefault="00E841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35pt;width:301.5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vbJg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">
                <v:textbox style="mso-fit-shape-to-text:t">
                  <w:txbxContent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[ t,Vout,iL ] = midpoint( R,L,tf,iL0,h,vin )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N=round(tf/h); 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iLa=zeros(1,N); ta=zeros(1,N);Vout = zeros(1,N);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ta(1)=0; iLa(1)=iL0;Vout(1)=feval(vin,0); 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j=1:N-1 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tt=ta(j);iLt=iLa(j); 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func=@(t,iL) 1./L*feval(vin,tt) -R./L*iLt;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k1=feval(func, tt,iLt);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k2 = feval(func,tt+0.5*h, iLt+0.5*h*k1);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iLa(j+1)=iLt + h*k2; 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ta(j+1)=tt+h; 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Vout(j+1)= feval(vin,tt+h)-R*iLa(j+1);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t=ta;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iL = iLa;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8413A" w:rsidRDefault="00E8413A" w:rsidP="00D43A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E8413A" w:rsidRDefault="00E8413A"/>
                  </w:txbxContent>
                </v:textbox>
                <w10:wrap type="square"/>
              </v:shape>
            </w:pict>
          </mc:Fallback>
        </mc:AlternateContent>
      </w:r>
      <w:r>
        <w:t>Midpoint.m</w:t>
      </w:r>
    </w:p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/>
    <w:p w:rsidR="003237D7" w:rsidRDefault="003237D7">
      <w:proofErr w:type="spellStart"/>
      <w:r>
        <w:lastRenderedPageBreak/>
        <w:t>Midpoint_script.m</w:t>
      </w:r>
      <w:proofErr w:type="spellEnd"/>
    </w:p>
    <w:p w:rsidR="002F7ACF" w:rsidRDefault="002F7ACF" w:rsidP="00ED1C80">
      <w:pPr>
        <w:pStyle w:val="ListParagraph"/>
        <w:numPr>
          <w:ilvl w:val="0"/>
          <w:numId w:val="1"/>
        </w:numPr>
      </w:pPr>
      <w:r>
        <w:t>step signal</w:t>
      </w:r>
    </w:p>
    <w:p w:rsidR="00ED1C80" w:rsidRDefault="003B0F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8F52295" wp14:editId="4F3C98E7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3378200" cy="1404620"/>
                <wp:effectExtent l="0" t="0" r="1270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E70" w:rsidRDefault="00C63E70" w:rsidP="00C63E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 =0.5;</w:t>
                            </w:r>
                          </w:p>
                          <w:p w:rsidR="00C63E70" w:rsidRDefault="00C63E70" w:rsidP="00C63E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L=0.0015;</w:t>
                            </w:r>
                          </w:p>
                          <w:p w:rsidR="00C63E70" w:rsidRDefault="00C63E70" w:rsidP="00C63E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0.04;</w:t>
                            </w:r>
                          </w:p>
                          <w:p w:rsidR="00C63E70" w:rsidRDefault="00C63E70" w:rsidP="00C63E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iL0 =0;</w:t>
                            </w:r>
                          </w:p>
                          <w:p w:rsidR="00C63E70" w:rsidRDefault="00C63E70" w:rsidP="00C63E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h=0.0005; </w:t>
                            </w:r>
                          </w:p>
                          <w:p w:rsidR="00C63E70" w:rsidRDefault="00C63E70" w:rsidP="00C63E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=@(t) 3.5*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heaviside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(t);</w:t>
                            </w:r>
                          </w:p>
                          <w:p w:rsidR="00C63E70" w:rsidRDefault="00C63E70" w:rsidP="00C63E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63E70" w:rsidRDefault="00C63E70" w:rsidP="00C63E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Vout,iL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]=midpoint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 R,L,tf,iL0,h,vin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:rsidR="00C63E70" w:rsidRDefault="00C63E70" w:rsidP="00C63E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63E70" w:rsidRDefault="00C63E70" w:rsidP="00C63E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E8413A" w:rsidRDefault="00E841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52295" id="_x0000_s1027" type="#_x0000_t202" style="position:absolute;margin-left:0;margin-top:9.6pt;width:266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">
                <v:textbox style="mso-fit-shape-to-text:t">
                  <w:txbxContent>
                    <w:p w:rsidR="00C63E70" w:rsidRDefault="00C63E70" w:rsidP="00C63E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 =0.5;</w:t>
                      </w:r>
                    </w:p>
                    <w:p w:rsidR="00C63E70" w:rsidRDefault="00C63E70" w:rsidP="00C63E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L=0.0015;</w:t>
                      </w:r>
                    </w:p>
                    <w:p w:rsidR="00C63E70" w:rsidRDefault="00C63E70" w:rsidP="00C63E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0.04;</w:t>
                      </w:r>
                    </w:p>
                    <w:p w:rsidR="00C63E70" w:rsidRDefault="00C63E70" w:rsidP="00C63E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iL0 =0;</w:t>
                      </w:r>
                    </w:p>
                    <w:p w:rsidR="00C63E70" w:rsidRDefault="00C63E70" w:rsidP="00C63E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h=0.0005; </w:t>
                      </w:r>
                    </w:p>
                    <w:p w:rsidR="00C63E70" w:rsidRDefault="00C63E70" w:rsidP="00C63E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=@(t) 3.5*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heaviside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(t);</w:t>
                      </w:r>
                    </w:p>
                    <w:p w:rsidR="00C63E70" w:rsidRDefault="00C63E70" w:rsidP="00C63E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63E70" w:rsidRDefault="00C63E70" w:rsidP="00C63E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Vout,iL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]=midpoint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 R,L,tf,iL0,h,vin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</w:p>
                    <w:p w:rsidR="00C63E70" w:rsidRDefault="00C63E70" w:rsidP="00C63E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63E70" w:rsidRDefault="00C63E70" w:rsidP="00C63E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E8413A" w:rsidRDefault="00E8413A"/>
                  </w:txbxContent>
                </v:textbox>
                <w10:wrap type="square"/>
              </v:shape>
            </w:pict>
          </mc:Fallback>
        </mc:AlternateContent>
      </w:r>
    </w:p>
    <w:p w:rsidR="00ED1C80" w:rsidRPr="00ED1C80" w:rsidRDefault="00ED1C80" w:rsidP="00ED1C80"/>
    <w:p w:rsidR="00ED1C80" w:rsidRPr="00ED1C80" w:rsidRDefault="00ED1C80" w:rsidP="00ED1C80"/>
    <w:p w:rsidR="00ED1C80" w:rsidRPr="00ED1C80" w:rsidRDefault="00ED1C80" w:rsidP="00ED1C80"/>
    <w:p w:rsidR="00ED1C80" w:rsidRDefault="00ED1C80" w:rsidP="00ED1C80"/>
    <w:p w:rsidR="003237D7" w:rsidRDefault="003237D7" w:rsidP="00ED1C80"/>
    <w:p w:rsidR="00873F3F" w:rsidRDefault="00873F3F" w:rsidP="00ED1C80"/>
    <w:p w:rsidR="00D95098" w:rsidRDefault="00873F3F" w:rsidP="00ED1C80">
      <w:proofErr w:type="spellStart"/>
      <w:r>
        <w:t>Vout</w:t>
      </w:r>
      <w:proofErr w:type="spellEnd"/>
      <w:r>
        <w:t xml:space="preserve"> against t</w:t>
      </w:r>
      <w:r w:rsidR="003E542E">
        <w:rPr>
          <w:noProof/>
        </w:rPr>
        <w:drawing>
          <wp:inline distT="0" distB="0" distL="0" distR="0" wp14:anchorId="00D6DBDE" wp14:editId="52B6A35D">
            <wp:extent cx="5731510" cy="3084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D2" w:rsidRDefault="00771AD2" w:rsidP="00ED1C80"/>
    <w:p w:rsidR="00771AD2" w:rsidRDefault="00771AD2" w:rsidP="00ED1C80">
      <w:pPr>
        <w:rPr>
          <w:noProof/>
        </w:rPr>
      </w:pPr>
    </w:p>
    <w:p w:rsidR="00771AD2" w:rsidRDefault="00771AD2" w:rsidP="00ED1C80">
      <w:pPr>
        <w:rPr>
          <w:noProof/>
        </w:rPr>
      </w:pPr>
    </w:p>
    <w:p w:rsidR="00771AD2" w:rsidRDefault="00771AD2" w:rsidP="00ED1C80">
      <w:pPr>
        <w:rPr>
          <w:noProof/>
        </w:rPr>
      </w:pPr>
    </w:p>
    <w:p w:rsidR="00771AD2" w:rsidRDefault="00771AD2" w:rsidP="00ED1C80">
      <w:pPr>
        <w:rPr>
          <w:noProof/>
        </w:rPr>
      </w:pPr>
    </w:p>
    <w:p w:rsidR="00771AD2" w:rsidRDefault="00771AD2" w:rsidP="00ED1C80">
      <w:pPr>
        <w:rPr>
          <w:noProof/>
        </w:rPr>
      </w:pPr>
    </w:p>
    <w:p w:rsidR="00771AD2" w:rsidRDefault="00771AD2" w:rsidP="00ED1C80">
      <w:pPr>
        <w:rPr>
          <w:noProof/>
        </w:rPr>
      </w:pPr>
    </w:p>
    <w:p w:rsidR="00771AD2" w:rsidRDefault="00771AD2" w:rsidP="00ED1C80">
      <w:pPr>
        <w:rPr>
          <w:noProof/>
        </w:rPr>
      </w:pPr>
    </w:p>
    <w:p w:rsidR="00771AD2" w:rsidRDefault="00771AD2" w:rsidP="00ED1C80">
      <w:pPr>
        <w:rPr>
          <w:noProof/>
        </w:rPr>
      </w:pPr>
      <w:r>
        <w:rPr>
          <w:noProof/>
        </w:rPr>
        <w:lastRenderedPageBreak/>
        <w:t>iL(t) against t</w:t>
      </w:r>
    </w:p>
    <w:p w:rsidR="00CF1C3E" w:rsidRDefault="00CF1C3E" w:rsidP="00ED1C80">
      <w:r>
        <w:rPr>
          <w:noProof/>
        </w:rPr>
        <w:drawing>
          <wp:inline distT="0" distB="0" distL="0" distR="0" wp14:anchorId="45BD18F0" wp14:editId="2267B068">
            <wp:extent cx="5731510" cy="3101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98" w:rsidRDefault="00D95098" w:rsidP="00D95098">
      <w:pPr>
        <w:ind w:left="360"/>
      </w:pPr>
    </w:p>
    <w:p w:rsidR="00D95098" w:rsidRDefault="00735A1B" w:rsidP="00D95098">
      <w:pPr>
        <w:ind w:left="360"/>
      </w:pPr>
      <w:r>
        <w:t>Comment:</w:t>
      </w:r>
    </w:p>
    <w:p w:rsidR="00572EC4" w:rsidRDefault="00572EC4" w:rsidP="00D95098">
      <w:pPr>
        <w:ind w:left="360"/>
      </w:pPr>
      <w:r>
        <w:t>For the step response</w:t>
      </w:r>
    </w:p>
    <w:p w:rsidR="008A7095" w:rsidRDefault="008A7095" w:rsidP="00D95098">
      <w:pPr>
        <w:ind w:left="360"/>
      </w:pPr>
      <w:r>
        <w:rPr>
          <w:noProof/>
        </w:rPr>
        <w:drawing>
          <wp:inline distT="0" distB="0" distL="0" distR="0" wp14:anchorId="1C6C2D24" wp14:editId="630DF381">
            <wp:extent cx="1110343" cy="458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9008" cy="4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1B" w:rsidRDefault="00735A1B" w:rsidP="00D95098">
      <w:pPr>
        <w:ind w:left="360"/>
      </w:pPr>
      <w:r>
        <w:t>T</w:t>
      </w:r>
      <w:r>
        <w:rPr>
          <w:lang w:val="en"/>
        </w:rPr>
        <w:t xml:space="preserve">he voltage across the inductor tends towards 0 as time passes, while the voltage across the resistor tends towards </w:t>
      </w:r>
      <w:r>
        <w:rPr>
          <w:rStyle w:val="texhtml"/>
          <w:i/>
          <w:iCs/>
          <w:lang w:val="en"/>
        </w:rPr>
        <w:t>V</w:t>
      </w:r>
      <w:r w:rsidR="00EF32A7">
        <w:rPr>
          <w:rStyle w:val="texhtml"/>
          <w:i/>
          <w:iCs/>
          <w:lang w:val="en"/>
        </w:rPr>
        <w:t>.</w:t>
      </w:r>
      <w:r w:rsidR="00EF32A7" w:rsidRPr="00EF32A7">
        <w:rPr>
          <w:lang w:val="en"/>
        </w:rPr>
        <w:t xml:space="preserve"> </w:t>
      </w:r>
      <w:r w:rsidR="00EF32A7">
        <w:rPr>
          <w:lang w:val="en"/>
        </w:rPr>
        <w:t>This is in keeping with the intuitive point that the inductor will only have a voltage across as long as the current in the circuit is changing — as the circuit reaches its steady-state, there is no further current change and ultimately no inductor voltage.</w:t>
      </w:r>
    </w:p>
    <w:p w:rsidR="00D95098" w:rsidRDefault="00D95098" w:rsidP="00D95098">
      <w:pPr>
        <w:ind w:left="360"/>
      </w:pPr>
    </w:p>
    <w:p w:rsidR="00D95098" w:rsidRDefault="00D95098" w:rsidP="00D95098">
      <w:pPr>
        <w:ind w:left="360"/>
      </w:pPr>
    </w:p>
    <w:p w:rsidR="00D95098" w:rsidRDefault="00D95098" w:rsidP="00084E60"/>
    <w:p w:rsidR="00B433B2" w:rsidRDefault="00B433B2" w:rsidP="00084E60"/>
    <w:p w:rsidR="00B433B2" w:rsidRDefault="00B433B2" w:rsidP="00084E60"/>
    <w:p w:rsidR="00B433B2" w:rsidRDefault="00B433B2" w:rsidP="00084E60"/>
    <w:p w:rsidR="00B433B2" w:rsidRDefault="00B433B2" w:rsidP="00084E60"/>
    <w:p w:rsidR="00B433B2" w:rsidRDefault="00B433B2" w:rsidP="00084E60"/>
    <w:p w:rsidR="00ED1C80" w:rsidRDefault="00ED1C80" w:rsidP="00D95098">
      <w:pPr>
        <w:pStyle w:val="ListParagraph"/>
        <w:numPr>
          <w:ilvl w:val="0"/>
          <w:numId w:val="1"/>
        </w:numPr>
      </w:pPr>
      <w:r>
        <w:lastRenderedPageBreak/>
        <w:t>impulse signal and decay</w:t>
      </w:r>
    </w:p>
    <w:p w:rsidR="009A461C" w:rsidRDefault="00761E1A" w:rsidP="009A461C">
      <w:pPr>
        <w:pStyle w:val="ListParagraph"/>
      </w:pPr>
      <w:r>
        <w:t>[1]</w:t>
      </w:r>
    </w:p>
    <w:p w:rsidR="00E212B0" w:rsidRDefault="00E212B0" w:rsidP="00E212B0">
      <w:pPr>
        <w:pStyle w:val="ListParagraph"/>
      </w:pPr>
    </w:p>
    <w:p w:rsidR="00A87206" w:rsidRDefault="00A87206" w:rsidP="00E212B0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FAC8731" wp14:editId="18CB5A9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2499360" cy="1404620"/>
                <wp:effectExtent l="0" t="0" r="1524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8AE" w:rsidRDefault="00EC68AE" w:rsidP="00EC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 =0.5;</w:t>
                            </w:r>
                          </w:p>
                          <w:p w:rsidR="00EC68AE" w:rsidRDefault="00EC68AE" w:rsidP="00EC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L=0.0015;</w:t>
                            </w:r>
                          </w:p>
                          <w:p w:rsidR="00EC68AE" w:rsidRDefault="00EC68AE" w:rsidP="00EC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0.01;</w:t>
                            </w:r>
                          </w:p>
                          <w:p w:rsidR="00EC68AE" w:rsidRDefault="00EC68AE" w:rsidP="00EC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iL0 =0;</w:t>
                            </w:r>
                          </w:p>
                          <w:p w:rsidR="00EC68AE" w:rsidRDefault="00EC68AE" w:rsidP="00EC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h=0.000005; </w:t>
                            </w:r>
                          </w:p>
                          <w:p w:rsidR="00EC68AE" w:rsidRDefault="00EC68AE" w:rsidP="00EC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lifetime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0.000110;</w:t>
                            </w:r>
                          </w:p>
                          <w:p w:rsidR="00EC68AE" w:rsidRDefault="00EC68AE" w:rsidP="00EC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=@(t) 4.5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(- t.^2./lifetime);</w:t>
                            </w:r>
                          </w:p>
                          <w:p w:rsidR="00EC68AE" w:rsidRDefault="00EC68AE" w:rsidP="00EC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C68AE" w:rsidRDefault="00EC68AE" w:rsidP="00EC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C68AE" w:rsidRDefault="00EC68AE" w:rsidP="00EC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C68AE" w:rsidRDefault="00EC68AE" w:rsidP="00EC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Vout,iL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]=midpoint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 R,L,tf,iL0,h,vin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:rsidR="00EC68AE" w:rsidRDefault="00EC68AE" w:rsidP="00EC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C68AE" w:rsidRDefault="00EC68AE" w:rsidP="00EC68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A87206" w:rsidRDefault="00A87206" w:rsidP="00A872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A87206" w:rsidRDefault="00A872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AC8731" id="_x0000_s1028" type="#_x0000_t202" style="position:absolute;left:0;text-align:left;margin-left:0;margin-top:3.2pt;width:196.8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">
                <v:textbox style="mso-fit-shape-to-text:t">
                  <w:txbxContent>
                    <w:p w:rsidR="00EC68AE" w:rsidRDefault="00EC68AE" w:rsidP="00EC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 =0.5;</w:t>
                      </w:r>
                    </w:p>
                    <w:p w:rsidR="00EC68AE" w:rsidRDefault="00EC68AE" w:rsidP="00EC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L=0.0015;</w:t>
                      </w:r>
                    </w:p>
                    <w:p w:rsidR="00EC68AE" w:rsidRDefault="00EC68AE" w:rsidP="00EC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0.01;</w:t>
                      </w:r>
                    </w:p>
                    <w:p w:rsidR="00EC68AE" w:rsidRDefault="00EC68AE" w:rsidP="00EC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iL0 =0;</w:t>
                      </w:r>
                    </w:p>
                    <w:p w:rsidR="00EC68AE" w:rsidRDefault="00EC68AE" w:rsidP="00EC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h=0.000005; </w:t>
                      </w:r>
                    </w:p>
                    <w:p w:rsidR="00EC68AE" w:rsidRDefault="00EC68AE" w:rsidP="00EC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lifetime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0.000110;</w:t>
                      </w:r>
                    </w:p>
                    <w:p w:rsidR="00EC68AE" w:rsidRDefault="00EC68AE" w:rsidP="00EC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=@(t) 4.5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exp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(- t.^2./lifetime);</w:t>
                      </w:r>
                    </w:p>
                    <w:p w:rsidR="00EC68AE" w:rsidRDefault="00EC68AE" w:rsidP="00EC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C68AE" w:rsidRDefault="00EC68AE" w:rsidP="00EC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C68AE" w:rsidRDefault="00EC68AE" w:rsidP="00EC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C68AE" w:rsidRDefault="00EC68AE" w:rsidP="00EC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Vout,iL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]=midpoint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 R,L,tf,iL0,h,vin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</w:p>
                    <w:p w:rsidR="00EC68AE" w:rsidRDefault="00EC68AE" w:rsidP="00EC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C68AE" w:rsidRDefault="00EC68AE" w:rsidP="00EC68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A87206" w:rsidRDefault="00A87206" w:rsidP="00A872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A87206" w:rsidRDefault="00A87206"/>
                  </w:txbxContent>
                </v:textbox>
                <w10:wrap type="square"/>
              </v:shape>
            </w:pict>
          </mc:Fallback>
        </mc:AlternateContent>
      </w:r>
    </w:p>
    <w:p w:rsidR="00A87206" w:rsidRDefault="00A87206" w:rsidP="00E212B0">
      <w:pPr>
        <w:rPr>
          <w:noProof/>
        </w:rPr>
      </w:pPr>
    </w:p>
    <w:p w:rsidR="00A87206" w:rsidRDefault="00A87206" w:rsidP="00E212B0">
      <w:pPr>
        <w:rPr>
          <w:noProof/>
        </w:rPr>
      </w:pPr>
    </w:p>
    <w:p w:rsidR="00A87206" w:rsidRDefault="00A87206" w:rsidP="00E212B0">
      <w:pPr>
        <w:rPr>
          <w:noProof/>
        </w:rPr>
      </w:pPr>
    </w:p>
    <w:p w:rsidR="00A87206" w:rsidRDefault="00A87206" w:rsidP="00E212B0">
      <w:pPr>
        <w:rPr>
          <w:noProof/>
        </w:rPr>
      </w:pPr>
    </w:p>
    <w:p w:rsidR="00A87206" w:rsidRDefault="00A87206" w:rsidP="00E212B0">
      <w:pPr>
        <w:rPr>
          <w:noProof/>
        </w:rPr>
      </w:pPr>
    </w:p>
    <w:p w:rsidR="00A87206" w:rsidRDefault="00A87206" w:rsidP="00E212B0">
      <w:pPr>
        <w:rPr>
          <w:noProof/>
        </w:rPr>
      </w:pPr>
    </w:p>
    <w:p w:rsidR="005F3285" w:rsidRDefault="005F3285" w:rsidP="00E212B0">
      <w:pPr>
        <w:rPr>
          <w:noProof/>
        </w:rPr>
      </w:pPr>
    </w:p>
    <w:p w:rsidR="00EC68AE" w:rsidRDefault="00EC68AE" w:rsidP="00E212B0">
      <w:pPr>
        <w:rPr>
          <w:noProof/>
        </w:rPr>
      </w:pPr>
    </w:p>
    <w:p w:rsidR="00EC68AE" w:rsidRDefault="00EC68AE" w:rsidP="00E212B0">
      <w:pPr>
        <w:rPr>
          <w:noProof/>
        </w:rPr>
      </w:pPr>
    </w:p>
    <w:p w:rsidR="005F3285" w:rsidRDefault="005F3285" w:rsidP="00E212B0">
      <w:pPr>
        <w:rPr>
          <w:noProof/>
        </w:rPr>
      </w:pPr>
      <w:r>
        <w:rPr>
          <w:noProof/>
        </w:rPr>
        <w:t>Vout against t</w:t>
      </w:r>
    </w:p>
    <w:p w:rsidR="0009439A" w:rsidRDefault="0009439A" w:rsidP="00E212B0">
      <w:pPr>
        <w:rPr>
          <w:noProof/>
        </w:rPr>
      </w:pPr>
      <w:r>
        <w:rPr>
          <w:noProof/>
        </w:rPr>
        <w:drawing>
          <wp:inline distT="0" distB="0" distL="0" distR="0" wp14:anchorId="701E671E" wp14:editId="5E7E3A67">
            <wp:extent cx="5731510" cy="31362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206" w:rsidRDefault="00A87206" w:rsidP="00E212B0">
      <w:pPr>
        <w:rPr>
          <w:noProof/>
        </w:rPr>
      </w:pPr>
    </w:p>
    <w:p w:rsidR="00E212B0" w:rsidRDefault="00E212B0" w:rsidP="00E212B0">
      <w:pPr>
        <w:rPr>
          <w:noProof/>
        </w:rPr>
      </w:pPr>
    </w:p>
    <w:p w:rsidR="00846835" w:rsidRDefault="00846835" w:rsidP="00E212B0">
      <w:pPr>
        <w:rPr>
          <w:noProof/>
        </w:rPr>
      </w:pPr>
    </w:p>
    <w:p w:rsidR="007B3BE9" w:rsidRDefault="007B3BE9" w:rsidP="00E212B0"/>
    <w:p w:rsidR="00933A46" w:rsidRDefault="00933A46" w:rsidP="00E212B0">
      <w:r>
        <w:lastRenderedPageBreak/>
        <w:t>[2]</w:t>
      </w:r>
    </w:p>
    <w:p w:rsidR="00C54C95" w:rsidRDefault="00C54C95" w:rsidP="00E212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5041F85" wp14:editId="2A3A052A">
                <wp:simplePos x="0" y="0"/>
                <wp:positionH relativeFrom="column">
                  <wp:posOffset>-1905</wp:posOffset>
                </wp:positionH>
                <wp:positionV relativeFrom="paragraph">
                  <wp:posOffset>107225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835" w:rsidRDefault="00846835" w:rsidP="008468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 =0.5;</w:t>
                            </w:r>
                          </w:p>
                          <w:p w:rsidR="00846835" w:rsidRDefault="00846835" w:rsidP="008468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L=0.0015;</w:t>
                            </w:r>
                          </w:p>
                          <w:p w:rsidR="00846835" w:rsidRDefault="00846835" w:rsidP="008468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0.001;</w:t>
                            </w:r>
                          </w:p>
                          <w:p w:rsidR="00846835" w:rsidRDefault="00846835" w:rsidP="008468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iL0 =0;</w:t>
                            </w:r>
                          </w:p>
                          <w:p w:rsidR="00846835" w:rsidRDefault="00846835" w:rsidP="008468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h=0.000005; </w:t>
                            </w:r>
                          </w:p>
                          <w:p w:rsidR="00846835" w:rsidRDefault="00846835" w:rsidP="008468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lifetime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0.000110;</w:t>
                            </w:r>
                          </w:p>
                          <w:p w:rsidR="00846835" w:rsidRDefault="00846835" w:rsidP="008468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=@(t) 4.5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(- t./lifetime);</w:t>
                            </w:r>
                          </w:p>
                          <w:p w:rsidR="00846835" w:rsidRDefault="00846835" w:rsidP="008468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46835" w:rsidRDefault="00846835" w:rsidP="008468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46835" w:rsidRDefault="00846835" w:rsidP="008468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46835" w:rsidRDefault="00846835" w:rsidP="008468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Vout,iL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]=midpoint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 R,L,tf,iL0,h,vin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:rsidR="00846835" w:rsidRDefault="00846835" w:rsidP="008468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C54C95" w:rsidRDefault="00C54C95" w:rsidP="00C54C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C54C95" w:rsidRDefault="00C54C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041F85" id="_x0000_s1029" type="#_x0000_t202" style="position:absolute;margin-left:-.15pt;margin-top:8.45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2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">
                <v:textbox style="mso-fit-shape-to-text:t">
                  <w:txbxContent>
                    <w:p w:rsidR="00846835" w:rsidRDefault="00846835" w:rsidP="008468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 =0.5;</w:t>
                      </w:r>
                    </w:p>
                    <w:p w:rsidR="00846835" w:rsidRDefault="00846835" w:rsidP="008468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L=0.0015;</w:t>
                      </w:r>
                    </w:p>
                    <w:p w:rsidR="00846835" w:rsidRDefault="00846835" w:rsidP="008468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0.001;</w:t>
                      </w:r>
                    </w:p>
                    <w:p w:rsidR="00846835" w:rsidRDefault="00846835" w:rsidP="008468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iL0 =0;</w:t>
                      </w:r>
                    </w:p>
                    <w:p w:rsidR="00846835" w:rsidRDefault="00846835" w:rsidP="008468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h=0.000005; </w:t>
                      </w:r>
                    </w:p>
                    <w:p w:rsidR="00846835" w:rsidRDefault="00846835" w:rsidP="008468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lifetime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0.000110;</w:t>
                      </w:r>
                    </w:p>
                    <w:p w:rsidR="00846835" w:rsidRDefault="00846835" w:rsidP="008468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=@(t) 4.5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exp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(- t./lifetime);</w:t>
                      </w:r>
                    </w:p>
                    <w:p w:rsidR="00846835" w:rsidRDefault="00846835" w:rsidP="008468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46835" w:rsidRDefault="00846835" w:rsidP="008468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46835" w:rsidRDefault="00846835" w:rsidP="008468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46835" w:rsidRDefault="00846835" w:rsidP="008468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Vout,iL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]=midpoint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 R,L,tf,iL0,h,vin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</w:p>
                    <w:p w:rsidR="00846835" w:rsidRDefault="00846835" w:rsidP="008468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C54C95" w:rsidRDefault="00C54C95" w:rsidP="00C54C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C54C95" w:rsidRDefault="00C54C95"/>
                  </w:txbxContent>
                </v:textbox>
                <w10:wrap type="square"/>
              </v:shape>
            </w:pict>
          </mc:Fallback>
        </mc:AlternateContent>
      </w:r>
    </w:p>
    <w:p w:rsidR="00C54C95" w:rsidRDefault="00C54C95" w:rsidP="00E212B0"/>
    <w:p w:rsidR="00C54C95" w:rsidRDefault="00C54C95" w:rsidP="00E212B0"/>
    <w:p w:rsidR="00C54C95" w:rsidRDefault="00C54C95" w:rsidP="00E212B0"/>
    <w:p w:rsidR="00C54C95" w:rsidRDefault="00C54C95" w:rsidP="00E212B0"/>
    <w:p w:rsidR="00C54C95" w:rsidRDefault="00C54C95" w:rsidP="00E212B0"/>
    <w:p w:rsidR="00C54C95" w:rsidRDefault="00C54C95" w:rsidP="00E212B0"/>
    <w:p w:rsidR="00C54C95" w:rsidRDefault="00C54C95" w:rsidP="00E212B0"/>
    <w:p w:rsidR="00AC1B89" w:rsidRDefault="00AC1B89" w:rsidP="00E212B0"/>
    <w:p w:rsidR="00933A46" w:rsidRDefault="00B12587" w:rsidP="00E212B0">
      <w:r>
        <w:rPr>
          <w:noProof/>
        </w:rPr>
        <w:drawing>
          <wp:inline distT="0" distB="0" distL="0" distR="0" wp14:anchorId="579C0314" wp14:editId="454AAD83">
            <wp:extent cx="5731510" cy="3171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FF" w:rsidRDefault="000A40FF" w:rsidP="00E212B0"/>
    <w:p w:rsidR="000A40FF" w:rsidRDefault="0009755A" w:rsidP="00E212B0">
      <w:r>
        <w:t>Comment:</w:t>
      </w:r>
    </w:p>
    <w:p w:rsidR="000A40FF" w:rsidRDefault="000A40FF" w:rsidP="00E212B0"/>
    <w:p w:rsidR="000A40FF" w:rsidRDefault="000A40FF" w:rsidP="00E212B0"/>
    <w:p w:rsidR="000A40FF" w:rsidRDefault="000A40FF" w:rsidP="00E212B0"/>
    <w:p w:rsidR="000A40FF" w:rsidRDefault="000A40FF" w:rsidP="00E212B0"/>
    <w:p w:rsidR="000A40FF" w:rsidRDefault="000A40FF" w:rsidP="00E212B0"/>
    <w:p w:rsidR="000A40FF" w:rsidRDefault="000A40FF" w:rsidP="00E212B0"/>
    <w:p w:rsidR="000A40FF" w:rsidRDefault="000A40FF" w:rsidP="000A40FF">
      <w:pPr>
        <w:pStyle w:val="ListParagraph"/>
        <w:numPr>
          <w:ilvl w:val="0"/>
          <w:numId w:val="1"/>
        </w:numPr>
      </w:pPr>
      <w:r>
        <w:t xml:space="preserve">sine, square and </w:t>
      </w:r>
      <w:proofErr w:type="spellStart"/>
      <w:r>
        <w:t>sawtooth</w:t>
      </w:r>
      <w:proofErr w:type="spellEnd"/>
      <w:r w:rsidR="00B00891">
        <w:t xml:space="preserve"> waves</w:t>
      </w:r>
    </w:p>
    <w:p w:rsidR="00BD6B25" w:rsidRDefault="00BD6B25" w:rsidP="00BD6B25">
      <w:pPr>
        <w:pStyle w:val="ListParagraph"/>
      </w:pPr>
    </w:p>
    <w:p w:rsidR="00BD6B25" w:rsidRDefault="00BD6B25" w:rsidP="00346EA0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2286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B25" w:rsidRDefault="00BD6B25" w:rsidP="00BD6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 =0.5;</w:t>
                            </w:r>
                          </w:p>
                          <w:p w:rsidR="00BD6B25" w:rsidRDefault="00BD6B25" w:rsidP="00BD6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L=0.0015;</w:t>
                            </w:r>
                          </w:p>
                          <w:p w:rsidR="00BD6B25" w:rsidRDefault="00BD6B25" w:rsidP="00BD6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0.002;</w:t>
                            </w:r>
                          </w:p>
                          <w:p w:rsidR="00BD6B25" w:rsidRDefault="00BD6B25" w:rsidP="00BD6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iL0 =0;</w:t>
                            </w:r>
                          </w:p>
                          <w:p w:rsidR="00BD6B25" w:rsidRDefault="00BD6B25" w:rsidP="00BD6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h=0.000005; </w:t>
                            </w:r>
                          </w:p>
                          <w:p w:rsidR="00BD6B25" w:rsidRDefault="00BD6B25" w:rsidP="00BD6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 = 0.000035;</w:t>
                            </w:r>
                          </w:p>
                          <w:p w:rsidR="00BD6B25" w:rsidRDefault="00BD6B25" w:rsidP="00BD6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 =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T;</w:t>
                            </w:r>
                          </w:p>
                          <w:p w:rsidR="00BD6B25" w:rsidRDefault="00BD6B25" w:rsidP="00BD6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=@(t) 4*sin(2*pi*f*t);</w:t>
                            </w:r>
                          </w:p>
                          <w:p w:rsidR="00BD6B25" w:rsidRDefault="00BD6B25" w:rsidP="00BD6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D6B25" w:rsidRDefault="00BD6B25" w:rsidP="00BD6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D6B25" w:rsidRDefault="00BD6B25" w:rsidP="00BD6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D6B25" w:rsidRDefault="00BD6B25" w:rsidP="00BD6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Vout,iL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]=midpoint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 R,L,tf,iL0,h,vin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:rsidR="00BD6B25" w:rsidRDefault="00BD6B25" w:rsidP="00BD6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D6B25" w:rsidRDefault="00BD6B25" w:rsidP="00BD6B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BD6B25" w:rsidRDefault="00BD6B2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.35pt;margin-top:1pt;width:185.9pt;height:110.6pt;z-index: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Nu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2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">
                <v:textbox style="mso-fit-shape-to-text:t">
                  <w:txbxContent>
                    <w:p w:rsidR="00BD6B25" w:rsidRDefault="00BD6B25" w:rsidP="00BD6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 =0.5;</w:t>
                      </w:r>
                    </w:p>
                    <w:p w:rsidR="00BD6B25" w:rsidRDefault="00BD6B25" w:rsidP="00BD6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L=0.0015;</w:t>
                      </w:r>
                    </w:p>
                    <w:p w:rsidR="00BD6B25" w:rsidRDefault="00BD6B25" w:rsidP="00BD6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0.002;</w:t>
                      </w:r>
                    </w:p>
                    <w:p w:rsidR="00BD6B25" w:rsidRDefault="00BD6B25" w:rsidP="00BD6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iL0 =0;</w:t>
                      </w:r>
                    </w:p>
                    <w:p w:rsidR="00BD6B25" w:rsidRDefault="00BD6B25" w:rsidP="00BD6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h=0.000005; </w:t>
                      </w:r>
                    </w:p>
                    <w:p w:rsidR="00BD6B25" w:rsidRDefault="00BD6B25" w:rsidP="00BD6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 = 0.000035;</w:t>
                      </w:r>
                    </w:p>
                    <w:p w:rsidR="00BD6B25" w:rsidRDefault="00BD6B25" w:rsidP="00BD6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 = 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T;</w:t>
                      </w:r>
                    </w:p>
                    <w:p w:rsidR="00BD6B25" w:rsidRDefault="00BD6B25" w:rsidP="00BD6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=@(t) 4*sin(2*pi*f*t);</w:t>
                      </w:r>
                    </w:p>
                    <w:p w:rsidR="00BD6B25" w:rsidRDefault="00BD6B25" w:rsidP="00BD6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D6B25" w:rsidRDefault="00BD6B25" w:rsidP="00BD6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D6B25" w:rsidRDefault="00BD6B25" w:rsidP="00BD6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D6B25" w:rsidRDefault="00BD6B25" w:rsidP="00BD6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Vout,iL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]=midpoint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 R,L,tf,iL0,h,vin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</w:p>
                    <w:p w:rsidR="00BD6B25" w:rsidRDefault="00BD6B25" w:rsidP="00BD6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D6B25" w:rsidRDefault="00BD6B25" w:rsidP="00BD6B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BD6B25" w:rsidRDefault="00BD6B25"/>
                  </w:txbxContent>
                </v:textbox>
                <w10:wrap type="square"/>
              </v:shape>
            </w:pict>
          </mc:Fallback>
        </mc:AlternateContent>
      </w: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346EA0" w:rsidRDefault="00346EA0" w:rsidP="00346EA0">
      <w:pPr>
        <w:pStyle w:val="ListParagraph"/>
      </w:pPr>
      <w:r>
        <w:t>[1]</w:t>
      </w:r>
      <w:r w:rsidR="00401468">
        <w:t xml:space="preserve"> </w:t>
      </w:r>
      <w:proofErr w:type="gramStart"/>
      <w:r>
        <w:t>sine</w:t>
      </w:r>
      <w:proofErr w:type="gramEnd"/>
      <w:r>
        <w:t xml:space="preserve"> wave T =110us</w:t>
      </w:r>
    </w:p>
    <w:p w:rsidR="00346EA0" w:rsidRDefault="00346EA0" w:rsidP="00346EA0">
      <w:pPr>
        <w:pStyle w:val="ListParagraph"/>
      </w:pPr>
      <w:r>
        <w:rPr>
          <w:noProof/>
        </w:rPr>
        <w:drawing>
          <wp:inline distT="0" distB="0" distL="0" distR="0" wp14:anchorId="00416334" wp14:editId="45334D59">
            <wp:extent cx="5731510" cy="31648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BD6B25" w:rsidRDefault="00BD6B25" w:rsidP="00346EA0">
      <w:pPr>
        <w:pStyle w:val="ListParagraph"/>
      </w:pPr>
    </w:p>
    <w:p w:rsidR="00037E43" w:rsidRDefault="00037E43" w:rsidP="00346EA0">
      <w:pPr>
        <w:pStyle w:val="ListParagraph"/>
      </w:pPr>
      <w:r>
        <w:lastRenderedPageBreak/>
        <w:t>[2]</w:t>
      </w:r>
      <w:r w:rsidR="00401468">
        <w:t xml:space="preserve"> </w:t>
      </w:r>
      <w:proofErr w:type="gramStart"/>
      <w:r>
        <w:t>sine</w:t>
      </w:r>
      <w:proofErr w:type="gramEnd"/>
      <w:r>
        <w:t xml:space="preserve"> wave T=35us</w:t>
      </w:r>
    </w:p>
    <w:p w:rsidR="00AA3A84" w:rsidRDefault="00AA3A84" w:rsidP="00346EA0">
      <w:pPr>
        <w:pStyle w:val="ListParagraph"/>
      </w:pPr>
      <w:r>
        <w:rPr>
          <w:noProof/>
        </w:rPr>
        <w:drawing>
          <wp:inline distT="0" distB="0" distL="0" distR="0" wp14:anchorId="41699595" wp14:editId="653F302F">
            <wp:extent cx="5731510" cy="32073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73" w:rsidRDefault="00854673" w:rsidP="00346EA0">
      <w:pPr>
        <w:pStyle w:val="ListParagraph"/>
      </w:pPr>
      <w:r>
        <w:t xml:space="preserve">[3] </w:t>
      </w:r>
      <w:proofErr w:type="gramStart"/>
      <w:r>
        <w:t>sine</w:t>
      </w:r>
      <w:proofErr w:type="gramEnd"/>
      <w:r>
        <w:t xml:space="preserve"> wave T =750us</w:t>
      </w:r>
    </w:p>
    <w:p w:rsidR="00854673" w:rsidRDefault="00854673" w:rsidP="00346EA0">
      <w:pPr>
        <w:pStyle w:val="ListParagraph"/>
      </w:pPr>
      <w:r>
        <w:rPr>
          <w:noProof/>
        </w:rPr>
        <w:drawing>
          <wp:inline distT="0" distB="0" distL="0" distR="0" wp14:anchorId="233020DE" wp14:editId="7C78EDC0">
            <wp:extent cx="5731510" cy="31838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2B" w:rsidRDefault="005D7D2B" w:rsidP="00346EA0">
      <w:pPr>
        <w:pStyle w:val="ListParagraph"/>
      </w:pPr>
    </w:p>
    <w:p w:rsidR="005D7D2B" w:rsidRDefault="005D7D2B" w:rsidP="00346EA0">
      <w:pPr>
        <w:pStyle w:val="ListParagraph"/>
      </w:pPr>
    </w:p>
    <w:p w:rsidR="005D7D2B" w:rsidRDefault="005D7D2B" w:rsidP="00346EA0">
      <w:pPr>
        <w:pStyle w:val="ListParagraph"/>
      </w:pPr>
    </w:p>
    <w:p w:rsidR="005D7D2B" w:rsidRDefault="005D7D2B" w:rsidP="00346EA0">
      <w:pPr>
        <w:pStyle w:val="ListParagraph"/>
      </w:pPr>
    </w:p>
    <w:p w:rsidR="005D7D2B" w:rsidRDefault="005D7D2B" w:rsidP="00346EA0">
      <w:pPr>
        <w:pStyle w:val="ListParagraph"/>
      </w:pPr>
    </w:p>
    <w:p w:rsidR="005D7D2B" w:rsidRDefault="005D7D2B" w:rsidP="00346EA0">
      <w:pPr>
        <w:pStyle w:val="ListParagraph"/>
      </w:pPr>
    </w:p>
    <w:p w:rsidR="005D7D2B" w:rsidRDefault="005D7D2B" w:rsidP="00346EA0">
      <w:pPr>
        <w:pStyle w:val="ListParagraph"/>
      </w:pPr>
    </w:p>
    <w:p w:rsidR="005D7D2B" w:rsidRDefault="005D7D2B" w:rsidP="00346EA0">
      <w:pPr>
        <w:pStyle w:val="ListParagraph"/>
      </w:pPr>
    </w:p>
    <w:p w:rsidR="005D7D2B" w:rsidRDefault="005D7D2B" w:rsidP="00346EA0">
      <w:pPr>
        <w:pStyle w:val="ListParagraph"/>
      </w:pPr>
    </w:p>
    <w:p w:rsidR="005D7D2B" w:rsidRDefault="005D7D2B" w:rsidP="00346EA0">
      <w:pPr>
        <w:pStyle w:val="ListParagraph"/>
      </w:pPr>
    </w:p>
    <w:p w:rsidR="005D7D2B" w:rsidRDefault="005D7D2B" w:rsidP="00346EA0">
      <w:pPr>
        <w:pStyle w:val="ListParagraph"/>
      </w:pPr>
      <w:r>
        <w:lastRenderedPageBreak/>
        <w:t xml:space="preserve">[4] </w:t>
      </w:r>
      <w:proofErr w:type="gramStart"/>
      <w:r>
        <w:t>sine</w:t>
      </w:r>
      <w:proofErr w:type="gramEnd"/>
      <w:r>
        <w:t xml:space="preserve"> wave T=1000us</w:t>
      </w:r>
    </w:p>
    <w:p w:rsidR="005D7D2B" w:rsidRDefault="005D7D2B" w:rsidP="00346EA0">
      <w:pPr>
        <w:pStyle w:val="ListParagraph"/>
      </w:pPr>
      <w:r>
        <w:rPr>
          <w:noProof/>
        </w:rPr>
        <w:drawing>
          <wp:inline distT="0" distB="0" distL="0" distR="0" wp14:anchorId="6616640B" wp14:editId="4DDD1B0A">
            <wp:extent cx="5731510" cy="31807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DD" w:rsidRDefault="00AA04DD" w:rsidP="00346EA0">
      <w:pPr>
        <w:pStyle w:val="ListParagraph"/>
      </w:pPr>
      <w:r>
        <w:t>*[5] sine wave T =350us</w:t>
      </w:r>
    </w:p>
    <w:p w:rsidR="00AA04DD" w:rsidRDefault="00AA04DD" w:rsidP="00346EA0">
      <w:pPr>
        <w:pStyle w:val="ListParagraph"/>
      </w:pPr>
      <w:r>
        <w:rPr>
          <w:noProof/>
        </w:rPr>
        <w:drawing>
          <wp:inline distT="0" distB="0" distL="0" distR="0" wp14:anchorId="0903649F" wp14:editId="65D67A68">
            <wp:extent cx="5731510" cy="32029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  <w:r>
        <w:lastRenderedPageBreak/>
        <w:t xml:space="preserve">[6] </w:t>
      </w:r>
      <w:proofErr w:type="gramStart"/>
      <w:r>
        <w:t>square</w:t>
      </w:r>
      <w:proofErr w:type="gramEnd"/>
      <w:r>
        <w:t xml:space="preserve"> wave T =110us</w:t>
      </w: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12065</wp:posOffset>
                </wp:positionV>
                <wp:extent cx="2360930" cy="1404620"/>
                <wp:effectExtent l="0" t="0" r="12700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DB" w:rsidRDefault="005F6FDB" w:rsidP="005F6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 =0.5;</w:t>
                            </w:r>
                          </w:p>
                          <w:p w:rsidR="005F6FDB" w:rsidRDefault="005F6FDB" w:rsidP="005F6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L=0.0015;</w:t>
                            </w:r>
                          </w:p>
                          <w:p w:rsidR="005F6FDB" w:rsidRDefault="005F6FDB" w:rsidP="005F6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0.002;</w:t>
                            </w:r>
                          </w:p>
                          <w:p w:rsidR="005F6FDB" w:rsidRDefault="005F6FDB" w:rsidP="005F6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iL0 =0;</w:t>
                            </w:r>
                          </w:p>
                          <w:p w:rsidR="005F6FDB" w:rsidRDefault="005F6FDB" w:rsidP="005F6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h=0.000005; </w:t>
                            </w:r>
                          </w:p>
                          <w:p w:rsidR="005F6FDB" w:rsidRDefault="005F6FDB" w:rsidP="005F6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 = 0.000110;</w:t>
                            </w:r>
                          </w:p>
                          <w:p w:rsidR="005F6FDB" w:rsidRDefault="005F6FDB" w:rsidP="005F6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 =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T;</w:t>
                            </w:r>
                          </w:p>
                          <w:p w:rsidR="005F6FDB" w:rsidRDefault="005F6FDB" w:rsidP="005F6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=@(t) 4*square(2*pi*f*t);</w:t>
                            </w:r>
                          </w:p>
                          <w:p w:rsidR="005F6FDB" w:rsidRDefault="005F6FDB" w:rsidP="005F6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F6FDB" w:rsidRDefault="005F6FDB" w:rsidP="005F6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F6FDB" w:rsidRDefault="005F6FDB" w:rsidP="005F6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F6FDB" w:rsidRDefault="005F6FDB" w:rsidP="005F6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Vout,iL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]=midpoint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 R,L,tf,iL0,h,vin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:rsidR="005F6FDB" w:rsidRDefault="005F6FDB" w:rsidP="005F6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F6FDB" w:rsidRDefault="005F6FDB" w:rsidP="005F6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5F6FDB" w:rsidRDefault="005F6F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.35pt;margin-top:.9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">
                <v:textbox style="mso-fit-shape-to-text:t">
                  <w:txbxContent>
                    <w:p w:rsidR="005F6FDB" w:rsidRDefault="005F6FDB" w:rsidP="005F6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 =0.5;</w:t>
                      </w:r>
                    </w:p>
                    <w:p w:rsidR="005F6FDB" w:rsidRDefault="005F6FDB" w:rsidP="005F6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L=0.0015;</w:t>
                      </w:r>
                    </w:p>
                    <w:p w:rsidR="005F6FDB" w:rsidRDefault="005F6FDB" w:rsidP="005F6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0.002;</w:t>
                      </w:r>
                    </w:p>
                    <w:p w:rsidR="005F6FDB" w:rsidRDefault="005F6FDB" w:rsidP="005F6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iL0 =0;</w:t>
                      </w:r>
                    </w:p>
                    <w:p w:rsidR="005F6FDB" w:rsidRDefault="005F6FDB" w:rsidP="005F6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h=0.000005; </w:t>
                      </w:r>
                    </w:p>
                    <w:p w:rsidR="005F6FDB" w:rsidRDefault="005F6FDB" w:rsidP="005F6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 = 0.000110;</w:t>
                      </w:r>
                    </w:p>
                    <w:p w:rsidR="005F6FDB" w:rsidRDefault="005F6FDB" w:rsidP="005F6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 = 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T;</w:t>
                      </w:r>
                    </w:p>
                    <w:p w:rsidR="005F6FDB" w:rsidRDefault="005F6FDB" w:rsidP="005F6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=@(t) 4*square(2*pi*f*t);</w:t>
                      </w:r>
                    </w:p>
                    <w:p w:rsidR="005F6FDB" w:rsidRDefault="005F6FDB" w:rsidP="005F6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F6FDB" w:rsidRDefault="005F6FDB" w:rsidP="005F6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F6FDB" w:rsidRDefault="005F6FDB" w:rsidP="005F6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F6FDB" w:rsidRDefault="005F6FDB" w:rsidP="005F6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Vout,iL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]=midpoint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 R,L,tf,iL0,h,vin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</w:p>
                    <w:p w:rsidR="005F6FDB" w:rsidRDefault="005F6FDB" w:rsidP="005F6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F6FDB" w:rsidRDefault="005F6FDB" w:rsidP="005F6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5F6FDB" w:rsidRDefault="005F6FDB"/>
                  </w:txbxContent>
                </v:textbox>
                <w10:wrap type="square"/>
              </v:shape>
            </w:pict>
          </mc:Fallback>
        </mc:AlternateContent>
      </w: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</w:p>
    <w:p w:rsidR="005F6FDB" w:rsidRDefault="005F6FDB" w:rsidP="00346EA0">
      <w:pPr>
        <w:pStyle w:val="ListParagraph"/>
      </w:pPr>
      <w:r>
        <w:rPr>
          <w:noProof/>
        </w:rPr>
        <w:drawing>
          <wp:inline distT="0" distB="0" distL="0" distR="0" wp14:anchorId="465AA3AE" wp14:editId="58BD4BC3">
            <wp:extent cx="5731510" cy="31603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27" w:rsidRDefault="00A55427" w:rsidP="00346EA0">
      <w:pPr>
        <w:pStyle w:val="ListParagraph"/>
      </w:pPr>
    </w:p>
    <w:p w:rsidR="007749AF" w:rsidRDefault="007749AF" w:rsidP="00346EA0">
      <w:pPr>
        <w:pStyle w:val="ListParagraph"/>
      </w:pPr>
    </w:p>
    <w:p w:rsidR="007749AF" w:rsidRDefault="007749AF" w:rsidP="00346EA0">
      <w:pPr>
        <w:pStyle w:val="ListParagraph"/>
      </w:pPr>
    </w:p>
    <w:p w:rsidR="007749AF" w:rsidRDefault="007749AF" w:rsidP="00346EA0">
      <w:pPr>
        <w:pStyle w:val="ListParagraph"/>
      </w:pPr>
    </w:p>
    <w:p w:rsidR="007749AF" w:rsidRDefault="007749AF" w:rsidP="00346EA0">
      <w:pPr>
        <w:pStyle w:val="ListParagraph"/>
      </w:pPr>
    </w:p>
    <w:p w:rsidR="007749AF" w:rsidRDefault="007749AF" w:rsidP="00346EA0">
      <w:pPr>
        <w:pStyle w:val="ListParagraph"/>
      </w:pPr>
    </w:p>
    <w:p w:rsidR="007749AF" w:rsidRDefault="007749AF" w:rsidP="00346EA0">
      <w:pPr>
        <w:pStyle w:val="ListParagraph"/>
      </w:pPr>
    </w:p>
    <w:p w:rsidR="007749AF" w:rsidRDefault="007749AF" w:rsidP="00346EA0">
      <w:pPr>
        <w:pStyle w:val="ListParagraph"/>
      </w:pPr>
    </w:p>
    <w:p w:rsidR="007749AF" w:rsidRDefault="007749AF" w:rsidP="00346EA0">
      <w:pPr>
        <w:pStyle w:val="ListParagraph"/>
      </w:pPr>
    </w:p>
    <w:p w:rsidR="007749AF" w:rsidRDefault="007749AF" w:rsidP="00346EA0">
      <w:pPr>
        <w:pStyle w:val="ListParagraph"/>
      </w:pPr>
    </w:p>
    <w:p w:rsidR="007749AF" w:rsidRDefault="007749AF" w:rsidP="00346EA0">
      <w:pPr>
        <w:pStyle w:val="ListParagraph"/>
      </w:pPr>
    </w:p>
    <w:p w:rsidR="00A55427" w:rsidRDefault="00A55427" w:rsidP="00346EA0">
      <w:pPr>
        <w:pStyle w:val="ListParagraph"/>
      </w:pPr>
      <w:r>
        <w:lastRenderedPageBreak/>
        <w:t xml:space="preserve">[7] </w:t>
      </w:r>
      <w:proofErr w:type="gramStart"/>
      <w:r>
        <w:t>square</w:t>
      </w:r>
      <w:proofErr w:type="gramEnd"/>
      <w:r>
        <w:t xml:space="preserve"> wave T = 35 us</w:t>
      </w:r>
    </w:p>
    <w:p w:rsidR="007749AF" w:rsidRDefault="007749AF" w:rsidP="00346EA0">
      <w:pPr>
        <w:pStyle w:val="ListParagraph"/>
      </w:pPr>
      <w:r>
        <w:rPr>
          <w:noProof/>
        </w:rPr>
        <w:drawing>
          <wp:inline distT="0" distB="0" distL="0" distR="0" wp14:anchorId="2EE4301F" wp14:editId="649BE3A1">
            <wp:extent cx="5731510" cy="31629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AA" w:rsidRDefault="00A13AAA" w:rsidP="00346EA0">
      <w:pPr>
        <w:pStyle w:val="ListParagraph"/>
      </w:pPr>
      <w:r>
        <w:t xml:space="preserve">[8] </w:t>
      </w:r>
      <w:proofErr w:type="gramStart"/>
      <w:r>
        <w:t>square</w:t>
      </w:r>
      <w:proofErr w:type="gramEnd"/>
      <w:r>
        <w:t xml:space="preserve"> wave T =750us</w:t>
      </w:r>
    </w:p>
    <w:p w:rsidR="00A13AAA" w:rsidRDefault="00F4244B" w:rsidP="00346EA0">
      <w:pPr>
        <w:pStyle w:val="ListParagraph"/>
      </w:pPr>
      <w:r>
        <w:rPr>
          <w:noProof/>
        </w:rPr>
        <w:drawing>
          <wp:inline distT="0" distB="0" distL="0" distR="0" wp14:anchorId="7102D703" wp14:editId="79341E91">
            <wp:extent cx="5731510" cy="32086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6E" w:rsidRDefault="00AB756E" w:rsidP="00346EA0">
      <w:pPr>
        <w:pStyle w:val="ListParagraph"/>
      </w:pPr>
    </w:p>
    <w:p w:rsidR="00AB756E" w:rsidRDefault="00AB756E" w:rsidP="00346EA0">
      <w:pPr>
        <w:pStyle w:val="ListParagraph"/>
      </w:pPr>
    </w:p>
    <w:p w:rsidR="00AB756E" w:rsidRDefault="00AB756E" w:rsidP="00346EA0">
      <w:pPr>
        <w:pStyle w:val="ListParagraph"/>
      </w:pPr>
    </w:p>
    <w:p w:rsidR="00AB756E" w:rsidRDefault="00AB756E" w:rsidP="00346EA0">
      <w:pPr>
        <w:pStyle w:val="ListParagraph"/>
      </w:pPr>
    </w:p>
    <w:p w:rsidR="00AB756E" w:rsidRDefault="00AB756E" w:rsidP="00346EA0">
      <w:pPr>
        <w:pStyle w:val="ListParagraph"/>
      </w:pPr>
    </w:p>
    <w:p w:rsidR="00AB756E" w:rsidRDefault="00AB756E" w:rsidP="00346EA0">
      <w:pPr>
        <w:pStyle w:val="ListParagraph"/>
      </w:pPr>
    </w:p>
    <w:p w:rsidR="00AB756E" w:rsidRDefault="00AB756E" w:rsidP="00346EA0">
      <w:pPr>
        <w:pStyle w:val="ListParagraph"/>
      </w:pPr>
    </w:p>
    <w:p w:rsidR="00AB756E" w:rsidRDefault="00AB756E" w:rsidP="00346EA0">
      <w:pPr>
        <w:pStyle w:val="ListParagraph"/>
      </w:pPr>
    </w:p>
    <w:p w:rsidR="00AB756E" w:rsidRDefault="00AB756E" w:rsidP="00346EA0">
      <w:pPr>
        <w:pStyle w:val="ListParagraph"/>
      </w:pPr>
    </w:p>
    <w:p w:rsidR="00AB756E" w:rsidRDefault="00AB756E" w:rsidP="00346EA0">
      <w:pPr>
        <w:pStyle w:val="ListParagraph"/>
      </w:pPr>
    </w:p>
    <w:p w:rsidR="00C1171F" w:rsidRDefault="00C1171F" w:rsidP="00346EA0">
      <w:pPr>
        <w:pStyle w:val="ListParagraph"/>
      </w:pPr>
      <w:r>
        <w:lastRenderedPageBreak/>
        <w:t xml:space="preserve">[9] </w:t>
      </w:r>
      <w:proofErr w:type="gramStart"/>
      <w:r>
        <w:t>square</w:t>
      </w:r>
      <w:proofErr w:type="gramEnd"/>
      <w:r>
        <w:t xml:space="preserve"> wave T =1000us</w:t>
      </w:r>
    </w:p>
    <w:p w:rsidR="00C1171F" w:rsidRDefault="00E9375C" w:rsidP="00346EA0">
      <w:pPr>
        <w:pStyle w:val="ListParagraph"/>
      </w:pPr>
      <w:r>
        <w:rPr>
          <w:noProof/>
        </w:rPr>
        <w:drawing>
          <wp:inline distT="0" distB="0" distL="0" distR="0" wp14:anchorId="4D934276" wp14:editId="3D96D0C9">
            <wp:extent cx="5731510" cy="31845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6E" w:rsidRDefault="00AB756E" w:rsidP="00346EA0">
      <w:pPr>
        <w:pStyle w:val="ListParagraph"/>
      </w:pPr>
      <w:r>
        <w:t>*[10] square wave T = 350us</w:t>
      </w:r>
    </w:p>
    <w:p w:rsidR="00AB756E" w:rsidRDefault="00AB756E" w:rsidP="00346EA0">
      <w:pPr>
        <w:pStyle w:val="ListParagraph"/>
      </w:pPr>
      <w:r>
        <w:rPr>
          <w:noProof/>
        </w:rPr>
        <w:drawing>
          <wp:inline distT="0" distB="0" distL="0" distR="0" wp14:anchorId="531B609D" wp14:editId="3C95042A">
            <wp:extent cx="5731510" cy="317246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46" w:rsidRDefault="00A55746" w:rsidP="00346EA0">
      <w:pPr>
        <w:pStyle w:val="ListParagraph"/>
      </w:pPr>
    </w:p>
    <w:p w:rsidR="00A55746" w:rsidRDefault="00A55746" w:rsidP="00346EA0">
      <w:pPr>
        <w:pStyle w:val="ListParagraph"/>
      </w:pPr>
    </w:p>
    <w:p w:rsidR="00A55746" w:rsidRDefault="00A55746" w:rsidP="00346EA0">
      <w:pPr>
        <w:pStyle w:val="ListParagraph"/>
      </w:pPr>
    </w:p>
    <w:p w:rsidR="00A55746" w:rsidRDefault="00A55746" w:rsidP="00346EA0">
      <w:pPr>
        <w:pStyle w:val="ListParagraph"/>
      </w:pPr>
    </w:p>
    <w:p w:rsidR="00A55746" w:rsidRDefault="00A55746" w:rsidP="00346EA0">
      <w:pPr>
        <w:pStyle w:val="ListParagraph"/>
      </w:pPr>
    </w:p>
    <w:p w:rsidR="00A55746" w:rsidRDefault="00A55746" w:rsidP="00346EA0">
      <w:pPr>
        <w:pStyle w:val="ListParagraph"/>
      </w:pPr>
    </w:p>
    <w:p w:rsidR="00A55746" w:rsidRDefault="00A55746" w:rsidP="00346EA0">
      <w:pPr>
        <w:pStyle w:val="ListParagraph"/>
      </w:pPr>
    </w:p>
    <w:p w:rsidR="00A55746" w:rsidRDefault="00A55746" w:rsidP="00346EA0">
      <w:pPr>
        <w:pStyle w:val="ListParagraph"/>
      </w:pPr>
    </w:p>
    <w:p w:rsidR="00A55746" w:rsidRDefault="00A55746" w:rsidP="00346EA0">
      <w:pPr>
        <w:pStyle w:val="ListParagraph"/>
      </w:pPr>
    </w:p>
    <w:p w:rsidR="00A55746" w:rsidRDefault="00A55746" w:rsidP="00346EA0">
      <w:pPr>
        <w:pStyle w:val="ListParagraph"/>
      </w:pPr>
    </w:p>
    <w:p w:rsidR="00A55746" w:rsidRDefault="00A55746" w:rsidP="00346EA0">
      <w:pPr>
        <w:pStyle w:val="ListParagraph"/>
      </w:pPr>
      <w:r>
        <w:lastRenderedPageBreak/>
        <w:t xml:space="preserve">[11] </w:t>
      </w:r>
      <w:proofErr w:type="spellStart"/>
      <w:proofErr w:type="gramStart"/>
      <w:r>
        <w:t>sawtooth</w:t>
      </w:r>
      <w:proofErr w:type="spellEnd"/>
      <w:proofErr w:type="gramEnd"/>
      <w:r>
        <w:t xml:space="preserve"> T =110us</w:t>
      </w:r>
    </w:p>
    <w:p w:rsidR="005F6FDB" w:rsidRDefault="005F6FDB" w:rsidP="00346EA0">
      <w:pPr>
        <w:pStyle w:val="ListParagraph"/>
      </w:pPr>
    </w:p>
    <w:p w:rsidR="000833C4" w:rsidRDefault="000833C4" w:rsidP="00346EA0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22860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3C4" w:rsidRDefault="000833C4" w:rsidP="00083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 =0.5;</w:t>
                            </w:r>
                          </w:p>
                          <w:p w:rsidR="000833C4" w:rsidRDefault="000833C4" w:rsidP="00083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L=0.0015;</w:t>
                            </w:r>
                          </w:p>
                          <w:p w:rsidR="000833C4" w:rsidRDefault="000833C4" w:rsidP="00083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0.002;</w:t>
                            </w:r>
                          </w:p>
                          <w:p w:rsidR="000833C4" w:rsidRDefault="000833C4" w:rsidP="00083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iL0 =0;</w:t>
                            </w:r>
                          </w:p>
                          <w:p w:rsidR="000833C4" w:rsidRDefault="000833C4" w:rsidP="00083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h=0.000005; </w:t>
                            </w:r>
                          </w:p>
                          <w:p w:rsidR="000833C4" w:rsidRDefault="000833C4" w:rsidP="00083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 = 0.000110;</w:t>
                            </w:r>
                          </w:p>
                          <w:p w:rsidR="000833C4" w:rsidRDefault="000833C4" w:rsidP="00083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 = 1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T;</w:t>
                            </w:r>
                          </w:p>
                          <w:p w:rsidR="000833C4" w:rsidRDefault="000833C4" w:rsidP="00083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=@(t) 4*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sawtooth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(2*pi*f*t);</w:t>
                            </w:r>
                          </w:p>
                          <w:p w:rsidR="000833C4" w:rsidRDefault="000833C4" w:rsidP="00083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833C4" w:rsidRDefault="000833C4" w:rsidP="00083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833C4" w:rsidRDefault="000833C4" w:rsidP="00083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833C4" w:rsidRDefault="000833C4" w:rsidP="00083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Vout,iL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]=midpoint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 R,L,tf,iL0,h,vin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);</w:t>
                            </w:r>
                          </w:p>
                          <w:p w:rsidR="000833C4" w:rsidRDefault="000833C4" w:rsidP="00083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833C4" w:rsidRDefault="000833C4" w:rsidP="000833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0833C4" w:rsidRDefault="000833C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.35pt;margin-top: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Ea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osKN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">
                <v:textbox style="mso-fit-shape-to-text:t">
                  <w:txbxContent>
                    <w:p w:rsidR="000833C4" w:rsidRDefault="000833C4" w:rsidP="00083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 =0.5;</w:t>
                      </w:r>
                    </w:p>
                    <w:p w:rsidR="000833C4" w:rsidRDefault="000833C4" w:rsidP="00083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L=0.0015;</w:t>
                      </w:r>
                    </w:p>
                    <w:p w:rsidR="000833C4" w:rsidRDefault="000833C4" w:rsidP="00083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0.002;</w:t>
                      </w:r>
                    </w:p>
                    <w:p w:rsidR="000833C4" w:rsidRDefault="000833C4" w:rsidP="00083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iL0 =0;</w:t>
                      </w:r>
                    </w:p>
                    <w:p w:rsidR="000833C4" w:rsidRDefault="000833C4" w:rsidP="00083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h=0.000005; </w:t>
                      </w:r>
                    </w:p>
                    <w:p w:rsidR="000833C4" w:rsidRDefault="000833C4" w:rsidP="00083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 = 0.000110;</w:t>
                      </w:r>
                    </w:p>
                    <w:p w:rsidR="000833C4" w:rsidRDefault="000833C4" w:rsidP="00083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 = 1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T;</w:t>
                      </w:r>
                    </w:p>
                    <w:p w:rsidR="000833C4" w:rsidRDefault="000833C4" w:rsidP="00083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=@(t) 4*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sawtooth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(2*pi*f*t);</w:t>
                      </w:r>
                    </w:p>
                    <w:p w:rsidR="000833C4" w:rsidRDefault="000833C4" w:rsidP="00083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833C4" w:rsidRDefault="000833C4" w:rsidP="00083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833C4" w:rsidRDefault="000833C4" w:rsidP="00083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833C4" w:rsidRDefault="000833C4" w:rsidP="00083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Vout,iL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]=midpoint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 R,L,tf,iL0,h,vin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);</w:t>
                      </w:r>
                    </w:p>
                    <w:p w:rsidR="000833C4" w:rsidRDefault="000833C4" w:rsidP="00083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833C4" w:rsidRDefault="000833C4" w:rsidP="000833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0833C4" w:rsidRDefault="000833C4"/>
                  </w:txbxContent>
                </v:textbox>
                <w10:wrap type="square"/>
              </v:shape>
            </w:pict>
          </mc:Fallback>
        </mc:AlternateContent>
      </w:r>
    </w:p>
    <w:p w:rsidR="000833C4" w:rsidRDefault="000833C4" w:rsidP="00346EA0">
      <w:pPr>
        <w:pStyle w:val="ListParagraph"/>
      </w:pPr>
    </w:p>
    <w:p w:rsidR="000833C4" w:rsidRDefault="000833C4" w:rsidP="00346EA0">
      <w:pPr>
        <w:pStyle w:val="ListParagraph"/>
      </w:pPr>
    </w:p>
    <w:p w:rsidR="000833C4" w:rsidRDefault="000833C4" w:rsidP="00346EA0">
      <w:pPr>
        <w:pStyle w:val="ListParagraph"/>
      </w:pPr>
    </w:p>
    <w:p w:rsidR="000833C4" w:rsidRDefault="000833C4" w:rsidP="00346EA0">
      <w:pPr>
        <w:pStyle w:val="ListParagraph"/>
      </w:pPr>
    </w:p>
    <w:p w:rsidR="000833C4" w:rsidRDefault="000833C4" w:rsidP="00346EA0">
      <w:pPr>
        <w:pStyle w:val="ListParagraph"/>
      </w:pPr>
    </w:p>
    <w:p w:rsidR="000833C4" w:rsidRDefault="000833C4" w:rsidP="00346EA0">
      <w:pPr>
        <w:pStyle w:val="ListParagraph"/>
      </w:pPr>
    </w:p>
    <w:p w:rsidR="000833C4" w:rsidRDefault="000833C4" w:rsidP="00346EA0">
      <w:pPr>
        <w:pStyle w:val="ListParagraph"/>
      </w:pPr>
    </w:p>
    <w:p w:rsidR="000833C4" w:rsidRDefault="000833C4" w:rsidP="00346EA0">
      <w:pPr>
        <w:pStyle w:val="ListParagraph"/>
      </w:pPr>
    </w:p>
    <w:p w:rsidR="000833C4" w:rsidRDefault="000833C4" w:rsidP="00346EA0">
      <w:pPr>
        <w:pStyle w:val="ListParagraph"/>
      </w:pPr>
    </w:p>
    <w:p w:rsidR="000833C4" w:rsidRDefault="000833C4" w:rsidP="00346EA0">
      <w:pPr>
        <w:pStyle w:val="ListParagraph"/>
      </w:pPr>
    </w:p>
    <w:p w:rsidR="000833C4" w:rsidRDefault="000833C4" w:rsidP="00346EA0">
      <w:pPr>
        <w:pStyle w:val="ListParagraph"/>
      </w:pPr>
    </w:p>
    <w:p w:rsidR="000833C4" w:rsidRDefault="000833C4" w:rsidP="00346EA0">
      <w:pPr>
        <w:pStyle w:val="ListParagraph"/>
      </w:pPr>
    </w:p>
    <w:p w:rsidR="000833C4" w:rsidRDefault="000833C4" w:rsidP="00346EA0">
      <w:pPr>
        <w:pStyle w:val="ListParagraph"/>
      </w:pPr>
    </w:p>
    <w:p w:rsidR="000833C4" w:rsidRDefault="000833C4" w:rsidP="00346EA0">
      <w:pPr>
        <w:pStyle w:val="ListParagraph"/>
      </w:pPr>
    </w:p>
    <w:p w:rsidR="000833C4" w:rsidRDefault="000833C4" w:rsidP="00346EA0">
      <w:pPr>
        <w:pStyle w:val="ListParagraph"/>
      </w:pPr>
      <w:r>
        <w:rPr>
          <w:noProof/>
        </w:rPr>
        <w:drawing>
          <wp:inline distT="0" distB="0" distL="0" distR="0" wp14:anchorId="42312AAF" wp14:editId="0C6E0D07">
            <wp:extent cx="5731510" cy="316801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04" w:rsidRDefault="00031804" w:rsidP="00346EA0">
      <w:pPr>
        <w:pStyle w:val="ListParagraph"/>
      </w:pPr>
    </w:p>
    <w:p w:rsidR="00031804" w:rsidRDefault="00031804" w:rsidP="00346EA0">
      <w:pPr>
        <w:pStyle w:val="ListParagraph"/>
      </w:pPr>
      <w:r>
        <w:t xml:space="preserve">[12] </w:t>
      </w:r>
      <w:proofErr w:type="spellStart"/>
      <w:proofErr w:type="gramStart"/>
      <w:r>
        <w:t>sawtooth</w:t>
      </w:r>
      <w:proofErr w:type="spellEnd"/>
      <w:proofErr w:type="gramEnd"/>
      <w:r>
        <w:t xml:space="preserve"> T=35us</w:t>
      </w:r>
    </w:p>
    <w:p w:rsidR="0023141E" w:rsidRDefault="0023141E" w:rsidP="00346EA0">
      <w:pPr>
        <w:pStyle w:val="ListParagraph"/>
      </w:pPr>
      <w:r>
        <w:rPr>
          <w:noProof/>
        </w:rPr>
        <w:lastRenderedPageBreak/>
        <w:drawing>
          <wp:inline distT="0" distB="0" distL="0" distR="0" wp14:anchorId="5087AC64" wp14:editId="1328D7C5">
            <wp:extent cx="5731510" cy="317436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BB" w:rsidRDefault="005948BB" w:rsidP="00346EA0">
      <w:pPr>
        <w:pStyle w:val="ListParagraph"/>
      </w:pPr>
      <w:r>
        <w:t xml:space="preserve">[13] </w:t>
      </w:r>
      <w:proofErr w:type="spellStart"/>
      <w:proofErr w:type="gramStart"/>
      <w:r>
        <w:t>sawtooth</w:t>
      </w:r>
      <w:proofErr w:type="spellEnd"/>
      <w:proofErr w:type="gramEnd"/>
      <w:r>
        <w:t xml:space="preserve"> T =750us</w:t>
      </w:r>
    </w:p>
    <w:p w:rsidR="00C21A55" w:rsidRDefault="00C21A55" w:rsidP="00346EA0">
      <w:pPr>
        <w:pStyle w:val="ListParagraph"/>
      </w:pPr>
      <w:r>
        <w:rPr>
          <w:noProof/>
        </w:rPr>
        <w:drawing>
          <wp:inline distT="0" distB="0" distL="0" distR="0" wp14:anchorId="1EE7A975" wp14:editId="39FD1348">
            <wp:extent cx="5731510" cy="314388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55" w:rsidRDefault="00C21A55" w:rsidP="00346EA0">
      <w:pPr>
        <w:pStyle w:val="ListParagraph"/>
      </w:pPr>
      <w:r>
        <w:t xml:space="preserve">[14] </w:t>
      </w:r>
      <w:proofErr w:type="spellStart"/>
      <w:proofErr w:type="gramStart"/>
      <w:r>
        <w:t>sawtooth</w:t>
      </w:r>
      <w:proofErr w:type="spellEnd"/>
      <w:proofErr w:type="gramEnd"/>
      <w:r>
        <w:t xml:space="preserve"> T =1000us</w:t>
      </w:r>
    </w:p>
    <w:p w:rsidR="007B5766" w:rsidRDefault="007B5766" w:rsidP="00346EA0">
      <w:pPr>
        <w:pStyle w:val="ListParagraph"/>
      </w:pPr>
      <w:r>
        <w:rPr>
          <w:noProof/>
        </w:rPr>
        <w:lastRenderedPageBreak/>
        <w:drawing>
          <wp:inline distT="0" distB="0" distL="0" distR="0" wp14:anchorId="504841AE" wp14:editId="22F837E2">
            <wp:extent cx="5731510" cy="31832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66" w:rsidRDefault="007B5766" w:rsidP="00346EA0">
      <w:pPr>
        <w:pStyle w:val="ListParagraph"/>
      </w:pPr>
      <w:r>
        <w:t xml:space="preserve">*[15] </w:t>
      </w:r>
      <w:proofErr w:type="spellStart"/>
      <w:r>
        <w:t>sawtooth</w:t>
      </w:r>
      <w:proofErr w:type="spellEnd"/>
      <w:r>
        <w:t xml:space="preserve"> T =350 us</w:t>
      </w:r>
    </w:p>
    <w:p w:rsidR="00FC280D" w:rsidRDefault="00FC280D" w:rsidP="00346EA0">
      <w:pPr>
        <w:pStyle w:val="ListParagraph"/>
      </w:pPr>
      <w:r>
        <w:rPr>
          <w:noProof/>
        </w:rPr>
        <w:drawing>
          <wp:inline distT="0" distB="0" distL="0" distR="0" wp14:anchorId="227D17B1" wp14:editId="6C11AC89">
            <wp:extent cx="5731510" cy="3234055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E43" w:rsidRPr="00ED1C80" w:rsidRDefault="00037E43" w:rsidP="00346EA0">
      <w:pPr>
        <w:pStyle w:val="ListParagraph"/>
      </w:pPr>
    </w:p>
    <w:sectPr w:rsidR="00037E43" w:rsidRPr="00ED1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232C5"/>
    <w:multiLevelType w:val="hybridMultilevel"/>
    <w:tmpl w:val="147A02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65"/>
    <w:rsid w:val="00031804"/>
    <w:rsid w:val="00037E43"/>
    <w:rsid w:val="000833C4"/>
    <w:rsid w:val="000844B8"/>
    <w:rsid w:val="00084E60"/>
    <w:rsid w:val="0009439A"/>
    <w:rsid w:val="0009755A"/>
    <w:rsid w:val="000A40FF"/>
    <w:rsid w:val="0023141E"/>
    <w:rsid w:val="002668BE"/>
    <w:rsid w:val="002F7ACF"/>
    <w:rsid w:val="003237D7"/>
    <w:rsid w:val="00346EA0"/>
    <w:rsid w:val="003B0FBD"/>
    <w:rsid w:val="003E542E"/>
    <w:rsid w:val="00401468"/>
    <w:rsid w:val="00457419"/>
    <w:rsid w:val="00474A9E"/>
    <w:rsid w:val="00564645"/>
    <w:rsid w:val="00572EC4"/>
    <w:rsid w:val="005948BB"/>
    <w:rsid w:val="005D7D2B"/>
    <w:rsid w:val="005F3285"/>
    <w:rsid w:val="005F6FDB"/>
    <w:rsid w:val="00735A1B"/>
    <w:rsid w:val="00761E1A"/>
    <w:rsid w:val="00771AD2"/>
    <w:rsid w:val="007749AF"/>
    <w:rsid w:val="00781865"/>
    <w:rsid w:val="007B3BE9"/>
    <w:rsid w:val="007B5766"/>
    <w:rsid w:val="007E62A4"/>
    <w:rsid w:val="00846835"/>
    <w:rsid w:val="00854673"/>
    <w:rsid w:val="00873F3F"/>
    <w:rsid w:val="008A7095"/>
    <w:rsid w:val="00933A46"/>
    <w:rsid w:val="009A461C"/>
    <w:rsid w:val="00A13AAA"/>
    <w:rsid w:val="00A55427"/>
    <w:rsid w:val="00A55746"/>
    <w:rsid w:val="00A87206"/>
    <w:rsid w:val="00AA04DD"/>
    <w:rsid w:val="00AA3A84"/>
    <w:rsid w:val="00AB756E"/>
    <w:rsid w:val="00AC1B89"/>
    <w:rsid w:val="00B00891"/>
    <w:rsid w:val="00B12587"/>
    <w:rsid w:val="00B15423"/>
    <w:rsid w:val="00B433B2"/>
    <w:rsid w:val="00B9451A"/>
    <w:rsid w:val="00BD6B25"/>
    <w:rsid w:val="00C1171F"/>
    <w:rsid w:val="00C21A55"/>
    <w:rsid w:val="00C45AA1"/>
    <w:rsid w:val="00C54C95"/>
    <w:rsid w:val="00C63E70"/>
    <w:rsid w:val="00CF1C3E"/>
    <w:rsid w:val="00D43AE6"/>
    <w:rsid w:val="00D95098"/>
    <w:rsid w:val="00DC0FA2"/>
    <w:rsid w:val="00E04105"/>
    <w:rsid w:val="00E0479B"/>
    <w:rsid w:val="00E1279C"/>
    <w:rsid w:val="00E212B0"/>
    <w:rsid w:val="00E812F4"/>
    <w:rsid w:val="00E8413A"/>
    <w:rsid w:val="00E9375C"/>
    <w:rsid w:val="00EC68AE"/>
    <w:rsid w:val="00ED1C80"/>
    <w:rsid w:val="00EF32A7"/>
    <w:rsid w:val="00F1609E"/>
    <w:rsid w:val="00F4244B"/>
    <w:rsid w:val="00F52846"/>
    <w:rsid w:val="00F65774"/>
    <w:rsid w:val="00FC280D"/>
    <w:rsid w:val="00F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BF735-CD84-4EF0-9EE1-3970B3AF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80"/>
    <w:pPr>
      <w:ind w:left="720"/>
      <w:contextualSpacing/>
    </w:pPr>
  </w:style>
  <w:style w:type="character" w:customStyle="1" w:styleId="texhtml">
    <w:name w:val="texhtml"/>
    <w:basedOn w:val="DefaultParagraphFont"/>
    <w:rsid w:val="00735A1B"/>
    <w:rPr>
      <w:rFonts w:ascii="Times New Roman" w:hAnsi="Times New Roman" w:cs="Times New Roman" w:hint="defaul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D6978791</Template>
  <TotalTime>409</TotalTime>
  <Pages>14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Siying</dc:creator>
  <cp:keywords/>
  <dc:description/>
  <cp:lastModifiedBy>Li, Siying</cp:lastModifiedBy>
  <cp:revision>75</cp:revision>
  <dcterms:created xsi:type="dcterms:W3CDTF">2017-02-08T15:18:00Z</dcterms:created>
  <dcterms:modified xsi:type="dcterms:W3CDTF">2017-02-10T11:56:00Z</dcterms:modified>
</cp:coreProperties>
</file>