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1FD4" w:rsidRDefault="00231FD4">
      <w:r>
        <w:rPr>
          <w:noProof/>
          <w:lang w:eastAsia="en-GB"/>
        </w:rPr>
        <w:drawing>
          <wp:anchor distT="0" distB="0" distL="114300" distR="114300" simplePos="0" relativeHeight="251663360" behindDoc="0" locked="0" layoutInCell="1" allowOverlap="1" wp14:anchorId="23AF9405" wp14:editId="05612C33">
            <wp:simplePos x="0" y="0"/>
            <wp:positionH relativeFrom="margin">
              <wp:posOffset>-463550</wp:posOffset>
            </wp:positionH>
            <wp:positionV relativeFrom="paragraph">
              <wp:posOffset>4108450</wp:posOffset>
            </wp:positionV>
            <wp:extent cx="6668770" cy="3657600"/>
            <wp:effectExtent l="0" t="0" r="0" b="0"/>
            <wp:wrapThrough wrapText="bothSides">
              <wp:wrapPolygon edited="0">
                <wp:start x="0" y="0"/>
                <wp:lineTo x="0" y="21488"/>
                <wp:lineTo x="21534" y="21488"/>
                <wp:lineTo x="21534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0359" t="11420" r="8411" b="9380"/>
                    <a:stretch/>
                  </pic:blipFill>
                  <pic:spPr bwMode="auto">
                    <a:xfrm>
                      <a:off x="0" y="0"/>
                      <a:ext cx="6668770" cy="3657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59264" behindDoc="0" locked="0" layoutInCell="1" allowOverlap="1" wp14:anchorId="00DF344C" wp14:editId="7FE1FA33">
            <wp:simplePos x="0" y="0"/>
            <wp:positionH relativeFrom="margin">
              <wp:posOffset>-513270</wp:posOffset>
            </wp:positionH>
            <wp:positionV relativeFrom="paragraph">
              <wp:posOffset>33</wp:posOffset>
            </wp:positionV>
            <wp:extent cx="6777355" cy="3728720"/>
            <wp:effectExtent l="0" t="0" r="4445" b="5080"/>
            <wp:wrapThrough wrapText="bothSides">
              <wp:wrapPolygon edited="0">
                <wp:start x="0" y="0"/>
                <wp:lineTo x="0" y="21519"/>
                <wp:lineTo x="21553" y="21519"/>
                <wp:lineTo x="21553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0152" t="10314" r="7378" b="9010"/>
                    <a:stretch/>
                  </pic:blipFill>
                  <pic:spPr bwMode="auto">
                    <a:xfrm>
                      <a:off x="0" y="0"/>
                      <a:ext cx="6777355" cy="3728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31FD4" w:rsidRDefault="00231FD4"/>
    <w:p w:rsidR="00231FD4" w:rsidRDefault="00231FD4"/>
    <w:p w:rsidR="00231FD4" w:rsidRDefault="00231FD4"/>
    <w:p w:rsidR="00231FD4" w:rsidRDefault="00231FD4"/>
    <w:p w:rsidR="00231FD4" w:rsidRDefault="007B24B5">
      <w:r>
        <w:rPr>
          <w:noProof/>
          <w:lang w:eastAsia="en-GB"/>
        </w:rPr>
        <w:lastRenderedPageBreak/>
        <w:drawing>
          <wp:anchor distT="0" distB="0" distL="114300" distR="114300" simplePos="0" relativeHeight="251667456" behindDoc="0" locked="0" layoutInCell="1" allowOverlap="1" wp14:anchorId="13312BC5" wp14:editId="791E8705">
            <wp:simplePos x="0" y="0"/>
            <wp:positionH relativeFrom="margin">
              <wp:posOffset>-563245</wp:posOffset>
            </wp:positionH>
            <wp:positionV relativeFrom="paragraph">
              <wp:posOffset>4072948</wp:posOffset>
            </wp:positionV>
            <wp:extent cx="6853555" cy="3787775"/>
            <wp:effectExtent l="0" t="0" r="4445" b="3175"/>
            <wp:wrapThrough wrapText="bothSides">
              <wp:wrapPolygon edited="0">
                <wp:start x="0" y="0"/>
                <wp:lineTo x="0" y="21509"/>
                <wp:lineTo x="21554" y="21509"/>
                <wp:lineTo x="21554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9738" t="10315" r="7799" b="8641"/>
                    <a:stretch/>
                  </pic:blipFill>
                  <pic:spPr bwMode="auto">
                    <a:xfrm>
                      <a:off x="0" y="0"/>
                      <a:ext cx="6853555" cy="3787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31FD4">
        <w:rPr>
          <w:noProof/>
          <w:lang w:eastAsia="en-GB"/>
        </w:rPr>
        <w:drawing>
          <wp:anchor distT="0" distB="0" distL="114300" distR="114300" simplePos="0" relativeHeight="251665408" behindDoc="0" locked="0" layoutInCell="1" allowOverlap="1" wp14:anchorId="1287C885" wp14:editId="39A390B2">
            <wp:simplePos x="0" y="0"/>
            <wp:positionH relativeFrom="column">
              <wp:posOffset>-498665</wp:posOffset>
            </wp:positionH>
            <wp:positionV relativeFrom="paragraph">
              <wp:posOffset>0</wp:posOffset>
            </wp:positionV>
            <wp:extent cx="6864350" cy="3740150"/>
            <wp:effectExtent l="0" t="0" r="0" b="0"/>
            <wp:wrapThrough wrapText="bothSides">
              <wp:wrapPolygon edited="0">
                <wp:start x="0" y="0"/>
                <wp:lineTo x="0" y="21453"/>
                <wp:lineTo x="21520" y="21453"/>
                <wp:lineTo x="21520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9739" t="11051" r="7385" b="8631"/>
                    <a:stretch/>
                  </pic:blipFill>
                  <pic:spPr bwMode="auto">
                    <a:xfrm>
                      <a:off x="0" y="0"/>
                      <a:ext cx="6864350" cy="3740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31FD4" w:rsidRDefault="00231FD4"/>
    <w:p w:rsidR="00231FD4" w:rsidRDefault="00231FD4"/>
    <w:p w:rsidR="00231FD4" w:rsidRDefault="00231FD4"/>
    <w:p w:rsidR="00231FD4" w:rsidRDefault="009B598B">
      <w:r>
        <w:rPr>
          <w:noProof/>
          <w:lang w:eastAsia="en-GB"/>
        </w:rPr>
        <w:lastRenderedPageBreak/>
        <w:drawing>
          <wp:anchor distT="0" distB="0" distL="114300" distR="114300" simplePos="0" relativeHeight="251671552" behindDoc="0" locked="0" layoutInCell="1" allowOverlap="1" wp14:anchorId="71A384E9" wp14:editId="75AF7474">
            <wp:simplePos x="0" y="0"/>
            <wp:positionH relativeFrom="margin">
              <wp:posOffset>-422729</wp:posOffset>
            </wp:positionH>
            <wp:positionV relativeFrom="paragraph">
              <wp:posOffset>4333875</wp:posOffset>
            </wp:positionV>
            <wp:extent cx="6758940" cy="3787775"/>
            <wp:effectExtent l="0" t="0" r="3810" b="3175"/>
            <wp:wrapThrough wrapText="bothSides">
              <wp:wrapPolygon edited="0">
                <wp:start x="0" y="0"/>
                <wp:lineTo x="0" y="21509"/>
                <wp:lineTo x="21551" y="21509"/>
                <wp:lineTo x="21551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9531" t="8841" r="6548" b="7540"/>
                    <a:stretch/>
                  </pic:blipFill>
                  <pic:spPr bwMode="auto">
                    <a:xfrm>
                      <a:off x="0" y="0"/>
                      <a:ext cx="6758940" cy="3787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69504" behindDoc="0" locked="0" layoutInCell="1" allowOverlap="1" wp14:anchorId="292C8207" wp14:editId="597E8365">
            <wp:simplePos x="0" y="0"/>
            <wp:positionH relativeFrom="margin">
              <wp:posOffset>-475615</wp:posOffset>
            </wp:positionH>
            <wp:positionV relativeFrom="paragraph">
              <wp:posOffset>0</wp:posOffset>
            </wp:positionV>
            <wp:extent cx="6811010" cy="3764280"/>
            <wp:effectExtent l="0" t="0" r="8890" b="7620"/>
            <wp:wrapThrough wrapText="bothSides">
              <wp:wrapPolygon edited="0">
                <wp:start x="0" y="0"/>
                <wp:lineTo x="0" y="21534"/>
                <wp:lineTo x="21568" y="21534"/>
                <wp:lineTo x="21568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9738" t="11051" r="7799" b="7895"/>
                    <a:stretch/>
                  </pic:blipFill>
                  <pic:spPr bwMode="auto">
                    <a:xfrm>
                      <a:off x="0" y="0"/>
                      <a:ext cx="6811010" cy="3764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31FD4" w:rsidRDefault="00231FD4"/>
    <w:p w:rsidR="00231FD4" w:rsidRDefault="00231FD4"/>
    <w:p w:rsidR="00231FD4" w:rsidRDefault="009B598B">
      <w:r>
        <w:rPr>
          <w:noProof/>
          <w:lang w:eastAsia="en-GB"/>
        </w:rPr>
        <w:lastRenderedPageBreak/>
        <w:drawing>
          <wp:anchor distT="0" distB="0" distL="114300" distR="114300" simplePos="0" relativeHeight="251661312" behindDoc="0" locked="0" layoutInCell="1" allowOverlap="1" wp14:anchorId="014BA160" wp14:editId="0B6143F7">
            <wp:simplePos x="0" y="0"/>
            <wp:positionH relativeFrom="margin">
              <wp:align>center</wp:align>
            </wp:positionH>
            <wp:positionV relativeFrom="paragraph">
              <wp:posOffset>4349049</wp:posOffset>
            </wp:positionV>
            <wp:extent cx="7016750" cy="3787775"/>
            <wp:effectExtent l="0" t="0" r="0" b="3175"/>
            <wp:wrapThrough wrapText="bothSides">
              <wp:wrapPolygon edited="0">
                <wp:start x="0" y="0"/>
                <wp:lineTo x="0" y="21509"/>
                <wp:lineTo x="21522" y="21509"/>
                <wp:lineTo x="21522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8909" t="11051" r="7791" b="9000"/>
                    <a:stretch/>
                  </pic:blipFill>
                  <pic:spPr bwMode="auto">
                    <a:xfrm>
                      <a:off x="0" y="0"/>
                      <a:ext cx="7016750" cy="3787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73600" behindDoc="0" locked="0" layoutInCell="1" allowOverlap="1" wp14:anchorId="55FEE9E8" wp14:editId="7AD50F55">
            <wp:simplePos x="0" y="0"/>
            <wp:positionH relativeFrom="column">
              <wp:posOffset>-665480</wp:posOffset>
            </wp:positionH>
            <wp:positionV relativeFrom="paragraph">
              <wp:posOffset>11430</wp:posOffset>
            </wp:positionV>
            <wp:extent cx="7089140" cy="3914140"/>
            <wp:effectExtent l="0" t="0" r="0" b="0"/>
            <wp:wrapThrough wrapText="bothSides">
              <wp:wrapPolygon edited="0">
                <wp:start x="0" y="0"/>
                <wp:lineTo x="0" y="21446"/>
                <wp:lineTo x="21534" y="21446"/>
                <wp:lineTo x="21534" y="0"/>
                <wp:lineTo x="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0358" t="11051" r="8205" b="9000"/>
                    <a:stretch/>
                  </pic:blipFill>
                  <pic:spPr bwMode="auto">
                    <a:xfrm>
                      <a:off x="0" y="0"/>
                      <a:ext cx="7089140" cy="3914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A7235" w:rsidRDefault="005A7235">
      <w:bookmarkStart w:id="0" w:name="_GoBack"/>
      <w:bookmarkEnd w:id="0"/>
    </w:p>
    <w:sectPr w:rsidR="005A72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FD4"/>
    <w:rsid w:val="00104443"/>
    <w:rsid w:val="00231FD4"/>
    <w:rsid w:val="004E61B6"/>
    <w:rsid w:val="005A7235"/>
    <w:rsid w:val="0065649F"/>
    <w:rsid w:val="00763B07"/>
    <w:rsid w:val="007B24B5"/>
    <w:rsid w:val="009B598B"/>
    <w:rsid w:val="00CC5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2829D9-B54F-41E4-BF4A-126978CE9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4BB0DB</Template>
  <TotalTime>21</TotalTime>
  <Pages>4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Imperial College London</Company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Rajan</dc:creator>
  <cp:keywords/>
  <dc:description/>
  <cp:lastModifiedBy>Patel, Rajan</cp:lastModifiedBy>
  <cp:revision>5</cp:revision>
  <dcterms:created xsi:type="dcterms:W3CDTF">2017-03-07T13:29:00Z</dcterms:created>
  <dcterms:modified xsi:type="dcterms:W3CDTF">2017-03-07T14:45:00Z</dcterms:modified>
</cp:coreProperties>
</file>