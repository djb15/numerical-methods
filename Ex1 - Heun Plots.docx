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235" w:rsidRDefault="00C606F7" w:rsidP="006A1ED4">
      <w:pPr>
        <w:jc w:val="center"/>
        <w:rPr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7C63AC35" wp14:editId="5DF3E167">
            <wp:simplePos x="0" y="0"/>
            <wp:positionH relativeFrom="margin">
              <wp:posOffset>-457835</wp:posOffset>
            </wp:positionH>
            <wp:positionV relativeFrom="paragraph">
              <wp:posOffset>4610100</wp:posOffset>
            </wp:positionV>
            <wp:extent cx="6661785" cy="4000500"/>
            <wp:effectExtent l="0" t="0" r="5715" b="0"/>
            <wp:wrapThrough wrapText="bothSides">
              <wp:wrapPolygon edited="0">
                <wp:start x="0" y="0"/>
                <wp:lineTo x="0" y="21497"/>
                <wp:lineTo x="21557" y="21497"/>
                <wp:lineTo x="2155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473" t="11700" r="7766" b="8793"/>
                    <a:stretch/>
                  </pic:blipFill>
                  <pic:spPr bwMode="auto">
                    <a:xfrm>
                      <a:off x="0" y="0"/>
                      <a:ext cx="666178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ED4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6EA68EDD" wp14:editId="574BB945">
            <wp:simplePos x="0" y="0"/>
            <wp:positionH relativeFrom="margin">
              <wp:posOffset>-524510</wp:posOffset>
            </wp:positionH>
            <wp:positionV relativeFrom="paragraph">
              <wp:posOffset>361950</wp:posOffset>
            </wp:positionV>
            <wp:extent cx="6915150" cy="4124325"/>
            <wp:effectExtent l="0" t="0" r="0" b="9525"/>
            <wp:wrapThrough wrapText="bothSides">
              <wp:wrapPolygon edited="0">
                <wp:start x="0" y="0"/>
                <wp:lineTo x="0" y="21550"/>
                <wp:lineTo x="21540" y="21550"/>
                <wp:lineTo x="2154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39" t="12231" r="7600" b="8792"/>
                    <a:stretch/>
                  </pic:blipFill>
                  <pic:spPr bwMode="auto">
                    <a:xfrm>
                      <a:off x="0" y="0"/>
                      <a:ext cx="691515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ED4" w:rsidRPr="006A1ED4">
        <w:rPr>
          <w:u w:val="single"/>
        </w:rPr>
        <w:t>Exercise 1 - Heun Method Plots</w:t>
      </w:r>
    </w:p>
    <w:p w:rsidR="006A1ED4" w:rsidRDefault="006A1ED4" w:rsidP="006A1ED4">
      <w:pPr>
        <w:jc w:val="center"/>
        <w:rPr>
          <w:u w:val="single"/>
        </w:rPr>
      </w:pPr>
    </w:p>
    <w:p w:rsidR="006A1ED4" w:rsidRDefault="0036510B" w:rsidP="006A1ED4">
      <w:pPr>
        <w:rPr>
          <w:u w:val="single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7696" behindDoc="0" locked="0" layoutInCell="1" allowOverlap="1" wp14:anchorId="5D92D34E" wp14:editId="5705681D">
            <wp:simplePos x="0" y="0"/>
            <wp:positionH relativeFrom="margin">
              <wp:align>center</wp:align>
            </wp:positionH>
            <wp:positionV relativeFrom="paragraph">
              <wp:posOffset>4295775</wp:posOffset>
            </wp:positionV>
            <wp:extent cx="6701155" cy="4086225"/>
            <wp:effectExtent l="0" t="0" r="4445" b="9525"/>
            <wp:wrapThrough wrapText="bothSides">
              <wp:wrapPolygon edited="0">
                <wp:start x="0" y="0"/>
                <wp:lineTo x="0" y="21550"/>
                <wp:lineTo x="21553" y="21550"/>
                <wp:lineTo x="2155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72" t="12232" r="8265" b="7996"/>
                    <a:stretch/>
                  </pic:blipFill>
                  <pic:spPr bwMode="auto">
                    <a:xfrm>
                      <a:off x="0" y="0"/>
                      <a:ext cx="6701155" cy="408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6F7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382F1768" wp14:editId="5B4ACE1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88430" cy="3867150"/>
            <wp:effectExtent l="0" t="0" r="7620" b="0"/>
            <wp:wrapThrough wrapText="bothSides">
              <wp:wrapPolygon edited="0">
                <wp:start x="0" y="0"/>
                <wp:lineTo x="0" y="21494"/>
                <wp:lineTo x="21562" y="21494"/>
                <wp:lineTo x="2156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805" t="12232" r="7102" b="8527"/>
                    <a:stretch/>
                  </pic:blipFill>
                  <pic:spPr bwMode="auto">
                    <a:xfrm>
                      <a:off x="0" y="0"/>
                      <a:ext cx="648843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ED4" w:rsidRDefault="006A1ED4" w:rsidP="006A1ED4">
      <w:pPr>
        <w:rPr>
          <w:u w:val="single"/>
        </w:rPr>
      </w:pPr>
    </w:p>
    <w:p w:rsidR="006A1ED4" w:rsidRDefault="0036510B" w:rsidP="006A1ED4">
      <w:pPr>
        <w:rPr>
          <w:u w:val="single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1552" behindDoc="0" locked="0" layoutInCell="1" allowOverlap="1" wp14:anchorId="12B2BE93" wp14:editId="786DCF08">
            <wp:simplePos x="0" y="0"/>
            <wp:positionH relativeFrom="margin">
              <wp:align>center</wp:align>
            </wp:positionH>
            <wp:positionV relativeFrom="paragraph">
              <wp:posOffset>4552315</wp:posOffset>
            </wp:positionV>
            <wp:extent cx="6764655" cy="4086225"/>
            <wp:effectExtent l="0" t="0" r="0" b="9525"/>
            <wp:wrapThrough wrapText="bothSides">
              <wp:wrapPolygon edited="0">
                <wp:start x="0" y="0"/>
                <wp:lineTo x="0" y="21550"/>
                <wp:lineTo x="21533" y="21550"/>
                <wp:lineTo x="2153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140" t="11434" r="7766" b="8261"/>
                    <a:stretch/>
                  </pic:blipFill>
                  <pic:spPr bwMode="auto">
                    <a:xfrm>
                      <a:off x="0" y="0"/>
                      <a:ext cx="6764655" cy="408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61D24982" wp14:editId="3EAC266E">
            <wp:simplePos x="0" y="0"/>
            <wp:positionH relativeFrom="margin">
              <wp:posOffset>-676275</wp:posOffset>
            </wp:positionH>
            <wp:positionV relativeFrom="paragraph">
              <wp:posOffset>0</wp:posOffset>
            </wp:positionV>
            <wp:extent cx="7000875" cy="4211320"/>
            <wp:effectExtent l="0" t="0" r="9525" b="0"/>
            <wp:wrapThrough wrapText="bothSides">
              <wp:wrapPolygon edited="0">
                <wp:start x="0" y="0"/>
                <wp:lineTo x="0" y="21496"/>
                <wp:lineTo x="21571" y="21496"/>
                <wp:lineTo x="2157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473" t="11967" r="7933" b="8526"/>
                    <a:stretch/>
                  </pic:blipFill>
                  <pic:spPr bwMode="auto">
                    <a:xfrm>
                      <a:off x="0" y="0"/>
                      <a:ext cx="7000875" cy="421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ED4" w:rsidRDefault="0036510B" w:rsidP="006A1ED4">
      <w:pPr>
        <w:rPr>
          <w:u w:val="single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3600" behindDoc="0" locked="0" layoutInCell="1" allowOverlap="1" wp14:anchorId="255123FF" wp14:editId="4428FD18">
            <wp:simplePos x="0" y="0"/>
            <wp:positionH relativeFrom="column">
              <wp:posOffset>-381635</wp:posOffset>
            </wp:positionH>
            <wp:positionV relativeFrom="paragraph">
              <wp:posOffset>171450</wp:posOffset>
            </wp:positionV>
            <wp:extent cx="6734175" cy="4013200"/>
            <wp:effectExtent l="0" t="0" r="9525" b="6350"/>
            <wp:wrapThrough wrapText="bothSides">
              <wp:wrapPolygon edited="0">
                <wp:start x="0" y="0"/>
                <wp:lineTo x="0" y="21532"/>
                <wp:lineTo x="21569" y="21532"/>
                <wp:lineTo x="2156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38" t="12232" r="7268" b="8527"/>
                    <a:stretch/>
                  </pic:blipFill>
                  <pic:spPr bwMode="auto">
                    <a:xfrm>
                      <a:off x="0" y="0"/>
                      <a:ext cx="6734175" cy="40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ED4" w:rsidRPr="006A1ED4" w:rsidRDefault="0036510B" w:rsidP="006A1ED4">
      <w:pPr>
        <w:rPr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79744" behindDoc="0" locked="0" layoutInCell="1" allowOverlap="1" wp14:anchorId="56340F1F" wp14:editId="17EE3B9F">
            <wp:simplePos x="0" y="0"/>
            <wp:positionH relativeFrom="margin">
              <wp:align>center</wp:align>
            </wp:positionH>
            <wp:positionV relativeFrom="paragraph">
              <wp:posOffset>4371975</wp:posOffset>
            </wp:positionV>
            <wp:extent cx="6965950" cy="4191000"/>
            <wp:effectExtent l="0" t="0" r="6350" b="0"/>
            <wp:wrapThrough wrapText="bothSides">
              <wp:wrapPolygon edited="0">
                <wp:start x="0" y="0"/>
                <wp:lineTo x="0" y="21502"/>
                <wp:lineTo x="21561" y="21502"/>
                <wp:lineTo x="2156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472" t="12232" r="7933" b="8261"/>
                    <a:stretch/>
                  </pic:blipFill>
                  <pic:spPr bwMode="auto">
                    <a:xfrm>
                      <a:off x="0" y="0"/>
                      <a:ext cx="696595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6A1ED4" w:rsidRPr="006A1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ED4"/>
    <w:rsid w:val="0036510B"/>
    <w:rsid w:val="00587B44"/>
    <w:rsid w:val="005A7235"/>
    <w:rsid w:val="006A1ED4"/>
    <w:rsid w:val="009F58B2"/>
    <w:rsid w:val="00C606F7"/>
    <w:rsid w:val="00CC55E2"/>
    <w:rsid w:val="00F3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992E0-6E63-423F-A0F4-15059DBB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1499B70</Template>
  <TotalTime>54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Rajan</dc:creator>
  <cp:keywords/>
  <dc:description/>
  <cp:lastModifiedBy>Patel, Rajan</cp:lastModifiedBy>
  <cp:revision>4</cp:revision>
  <dcterms:created xsi:type="dcterms:W3CDTF">2017-03-07T11:01:00Z</dcterms:created>
  <dcterms:modified xsi:type="dcterms:W3CDTF">2017-03-07T11:55:00Z</dcterms:modified>
</cp:coreProperties>
</file>